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r>
        <w:rPr>
          <w:noProof/>
          <w:lang w:val="en-ZA" w:eastAsia="en-ZA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550094" w:rsidRDefault="00D077E9" w:rsidP="00D077E9">
            <w:pPr>
              <w:rPr>
                <w:sz w:val="22"/>
              </w:rPr>
            </w:pPr>
            <w:r w:rsidRPr="00550094">
              <w:rPr>
                <w:noProof/>
                <w:sz w:val="22"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550094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550094">
                                    <w:rPr>
                                      <w:sz w:val="48"/>
                                      <w:szCs w:val="48"/>
                                    </w:rPr>
                                    <w:t>Task 1: Use Cases for</w:t>
                                  </w:r>
                                  <w:r>
                                    <w:t xml:space="preserve"> </w:t>
                                  </w:r>
                                  <w:r w:rsidRPr="00550094">
                                    <w:rPr>
                                      <w:sz w:val="44"/>
                                      <w:szCs w:val="44"/>
                                    </w:rPr>
                                    <w:t>ticking system</w:t>
                                  </w:r>
                                  <w:r>
                                    <w:rPr>
                                      <w:sz w:val="44"/>
                                      <w:szCs w:val="44"/>
                                    </w:rPr>
                                    <w:t xml:space="preserve">, Interview Test.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550094" w:rsidP="00D077E9">
                            <w:pPr>
                              <w:pStyle w:val="Title"/>
                              <w:spacing w:after="0"/>
                            </w:pPr>
                            <w:r w:rsidRPr="00550094">
                              <w:rPr>
                                <w:sz w:val="48"/>
                                <w:szCs w:val="48"/>
                              </w:rPr>
                              <w:t>Task 1: Use Cases for</w:t>
                            </w:r>
                            <w:r>
                              <w:t xml:space="preserve"> </w:t>
                            </w:r>
                            <w:r w:rsidRPr="00550094">
                              <w:rPr>
                                <w:sz w:val="44"/>
                                <w:szCs w:val="44"/>
                              </w:rPr>
                              <w:t>ticking system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, Interview Test.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 w:rsidRPr="00550094">
              <w:rPr>
                <w:noProof/>
                <w:sz w:val="22"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7CA669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977E4734CE294217935006239D1D282E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30213B">
                  <w:rPr>
                    <w:rStyle w:val="SubtitleChar"/>
                    <w:b w:val="0"/>
                    <w:noProof/>
                  </w:rPr>
                  <w:t>July 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ZA" w:eastAsia="en-ZA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C88B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F946EB" w:rsidP="00D077E9">
            <w:sdt>
              <w:sdtPr>
                <w:id w:val="-1740469667"/>
                <w:placeholder>
                  <w:docPart w:val="4401AB9BB17F4897A6C444B9258A47FB"/>
                </w:placeholder>
                <w15:appearance w15:val="hidden"/>
              </w:sdtPr>
              <w:sdtEndPr/>
              <w:sdtContent>
                <w:proofErr w:type="spellStart"/>
                <w:r w:rsidR="00550094">
                  <w:rPr>
                    <w:rFonts w:ascii="Segoe UI" w:hAnsi="Segoe UI" w:cs="Segoe UI"/>
                    <w:sz w:val="21"/>
                    <w:szCs w:val="21"/>
                  </w:rPr>
                  <w:t>unition</w:t>
                </w:r>
                <w:proofErr w:type="spellEnd"/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90FAB6D563864CA8AB1262299464890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550094">
                  <w:t>Albert Michael Ludick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  <w:lang w:val="en-ZA" w:eastAsia="en-ZA"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271D5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8D956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8933831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553B5" w:rsidRDefault="00B553B5">
          <w:pPr>
            <w:pStyle w:val="TOCHeading"/>
          </w:pPr>
          <w:r>
            <w:t>Contents</w:t>
          </w:r>
        </w:p>
        <w:p w:rsidR="00291D71" w:rsidRDefault="00B553B5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84935" w:history="1">
            <w:r w:rsidR="00291D71" w:rsidRPr="005241D1">
              <w:rPr>
                <w:rStyle w:val="Hyperlink"/>
                <w:noProof/>
              </w:rPr>
              <w:t>Phase I Use Cases</w:t>
            </w:r>
            <w:r w:rsidR="00291D71">
              <w:rPr>
                <w:noProof/>
                <w:webHidden/>
              </w:rPr>
              <w:tab/>
            </w:r>
            <w:r w:rsidR="00291D71">
              <w:rPr>
                <w:noProof/>
                <w:webHidden/>
              </w:rPr>
              <w:fldChar w:fldCharType="begin"/>
            </w:r>
            <w:r w:rsidR="00291D71">
              <w:rPr>
                <w:noProof/>
                <w:webHidden/>
              </w:rPr>
              <w:instrText xml:space="preserve"> PAGEREF _Toc170684935 \h </w:instrText>
            </w:r>
            <w:r w:rsidR="00291D71">
              <w:rPr>
                <w:noProof/>
                <w:webHidden/>
              </w:rPr>
            </w:r>
            <w:r w:rsidR="00291D71"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3</w:t>
            </w:r>
            <w:r w:rsidR="00291D71"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36" w:history="1">
            <w:r w:rsidRPr="005241D1">
              <w:rPr>
                <w:rStyle w:val="Hyperlink"/>
                <w:noProof/>
              </w:rPr>
              <w:t>Create Bug.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37" w:history="1">
            <w:r w:rsidRPr="005241D1">
              <w:rPr>
                <w:rStyle w:val="Hyperlink"/>
                <w:noProof/>
              </w:rPr>
              <w:t>Edit bug.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38" w:history="1">
            <w:r w:rsidRPr="005241D1">
              <w:rPr>
                <w:rStyle w:val="Hyperlink"/>
                <w:noProof/>
              </w:rPr>
              <w:t>Delete bug.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39" w:history="1">
            <w:r w:rsidRPr="005241D1">
              <w:rPr>
                <w:rStyle w:val="Hyperlink"/>
                <w:noProof/>
              </w:rPr>
              <w:t>Resolve Bug.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40" w:history="1">
            <w:r w:rsidRPr="005241D1">
              <w:rPr>
                <w:rStyle w:val="Hyperlink"/>
                <w:noProof/>
              </w:rPr>
              <w:t>Phase 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41" w:history="1">
            <w:r w:rsidRPr="005241D1">
              <w:rPr>
                <w:rStyle w:val="Hyperlink"/>
                <w:noProof/>
              </w:rPr>
              <w:t>Phase II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42" w:history="1">
            <w:r w:rsidRPr="005241D1">
              <w:rPr>
                <w:rStyle w:val="Hyperlink"/>
                <w:noProof/>
              </w:rPr>
              <w:t>Add Severity and Priority to a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43" w:history="1">
            <w:r w:rsidRPr="005241D1">
              <w:rPr>
                <w:rStyle w:val="Hyperlink"/>
                <w:noProof/>
              </w:rPr>
              <w:t>Create Feature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44" w:history="1">
            <w:r w:rsidRPr="005241D1">
              <w:rPr>
                <w:rStyle w:val="Hyperlink"/>
                <w:noProof/>
              </w:rPr>
              <w:t>Resolve Feature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45" w:history="1">
            <w:r w:rsidRPr="005241D1">
              <w:rPr>
                <w:rStyle w:val="Hyperlink"/>
                <w:noProof/>
              </w:rPr>
              <w:t>Create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46" w:history="1">
            <w:r w:rsidRPr="005241D1">
              <w:rPr>
                <w:rStyle w:val="Hyperlink"/>
                <w:noProof/>
              </w:rPr>
              <w:t>Resolve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47" w:history="1">
            <w:r w:rsidRPr="005241D1">
              <w:rPr>
                <w:rStyle w:val="Hyperlink"/>
                <w:noProof/>
              </w:rPr>
              <w:t>Manage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D71" w:rsidRDefault="00291D71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ZA" w:eastAsia="en-ZA"/>
            </w:rPr>
          </w:pPr>
          <w:hyperlink w:anchor="_Toc170684948" w:history="1">
            <w:r w:rsidRPr="005241D1">
              <w:rPr>
                <w:rStyle w:val="Hyperlink"/>
                <w:noProof/>
              </w:rPr>
              <w:t>Phase 2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_Toc170684948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21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3B5" w:rsidRDefault="00B553B5">
          <w:r>
            <w:rPr>
              <w:bCs/>
              <w:noProof/>
            </w:rPr>
            <w:fldChar w:fldCharType="end"/>
          </w:r>
        </w:p>
      </w:sdtContent>
    </w:sdt>
    <w:p w:rsidR="000222A5" w:rsidRDefault="000222A5" w:rsidP="00DF027C"/>
    <w:p w:rsidR="000222A5" w:rsidRDefault="000222A5">
      <w:pPr>
        <w:spacing w:after="200"/>
      </w:pPr>
      <w:r>
        <w:br w:type="page"/>
      </w:r>
    </w:p>
    <w:p w:rsidR="00F87756" w:rsidRDefault="000222A5" w:rsidP="00786B19">
      <w:pPr>
        <w:pStyle w:val="Heading1"/>
      </w:pPr>
      <w:bookmarkStart w:id="0" w:name="_Toc170684935"/>
      <w:r>
        <w:lastRenderedPageBreak/>
        <w:t>Phase I Use Cases</w:t>
      </w:r>
      <w:bookmarkStart w:id="1" w:name="_GoBack"/>
      <w:bookmarkEnd w:id="0"/>
      <w:bookmarkEnd w:id="1"/>
    </w:p>
    <w:p w:rsidR="00717649" w:rsidRDefault="00F87756" w:rsidP="00F87756">
      <w:pPr>
        <w:pStyle w:val="Heading2"/>
      </w:pPr>
      <w:bookmarkStart w:id="2" w:name="_Toc170684936"/>
      <w:r>
        <w:t>Create Bug.</w:t>
      </w:r>
      <w:bookmarkEnd w:id="2"/>
    </w:p>
    <w:p w:rsidR="00F87756" w:rsidRDefault="00F87756" w:rsidP="00F87756">
      <w:pPr>
        <w:pStyle w:val="ListParagraph"/>
        <w:numPr>
          <w:ilvl w:val="0"/>
          <w:numId w:val="10"/>
        </w:numPr>
      </w:pPr>
      <w:r>
        <w:rPr>
          <w:rStyle w:val="Strong"/>
        </w:rPr>
        <w:t>Actor</w:t>
      </w:r>
      <w:r>
        <w:t>: QA</w:t>
      </w:r>
    </w:p>
    <w:p w:rsidR="00F87756" w:rsidRDefault="00F87756" w:rsidP="00F87756">
      <w:pPr>
        <w:pStyle w:val="ListParagraph"/>
        <w:numPr>
          <w:ilvl w:val="0"/>
          <w:numId w:val="10"/>
        </w:numPr>
      </w:pPr>
      <w:r>
        <w:rPr>
          <w:rStyle w:val="Strong"/>
        </w:rPr>
        <w:t>Preconditions</w:t>
      </w:r>
      <w:r>
        <w:t>: QA is logged in.</w:t>
      </w:r>
    </w:p>
    <w:p w:rsidR="00F87756" w:rsidRDefault="00F87756" w:rsidP="00F87756">
      <w:pPr>
        <w:pStyle w:val="ListParagraph"/>
        <w:numPr>
          <w:ilvl w:val="0"/>
          <w:numId w:val="10"/>
        </w:numPr>
      </w:pPr>
      <w:r>
        <w:t>Main Flow:</w:t>
      </w:r>
    </w:p>
    <w:p w:rsidR="00765C49" w:rsidRDefault="00765C49" w:rsidP="00765C49">
      <w:pPr>
        <w:pStyle w:val="ListParagraph"/>
        <w:numPr>
          <w:ilvl w:val="0"/>
          <w:numId w:val="12"/>
        </w:numPr>
      </w:pPr>
      <w:r>
        <w:t>QA navigates to the "Create Bug" page.</w:t>
      </w:r>
    </w:p>
    <w:p w:rsidR="00765C49" w:rsidRDefault="00765C49" w:rsidP="00765C49">
      <w:pPr>
        <w:pStyle w:val="ListParagraph"/>
        <w:numPr>
          <w:ilvl w:val="0"/>
          <w:numId w:val="12"/>
        </w:numPr>
      </w:pPr>
      <w:r>
        <w:t>QA fills in the "Summary" and "Description" fields.</w:t>
      </w:r>
    </w:p>
    <w:p w:rsidR="00765C49" w:rsidRDefault="00765C49" w:rsidP="00765C49">
      <w:pPr>
        <w:pStyle w:val="ListParagraph"/>
        <w:numPr>
          <w:ilvl w:val="0"/>
          <w:numId w:val="12"/>
        </w:numPr>
      </w:pPr>
      <w:r>
        <w:t>QA submits the bug.</w:t>
      </w:r>
    </w:p>
    <w:p w:rsidR="00F87756" w:rsidRDefault="00F87756" w:rsidP="00F87756">
      <w:pPr>
        <w:pStyle w:val="ListParagraph"/>
        <w:numPr>
          <w:ilvl w:val="0"/>
          <w:numId w:val="10"/>
        </w:numPr>
      </w:pPr>
      <w:r>
        <w:rPr>
          <w:rStyle w:val="Strong"/>
        </w:rPr>
        <w:t>Post conditions</w:t>
      </w:r>
      <w:r>
        <w:t>: The bug is created with status "Open".</w:t>
      </w:r>
    </w:p>
    <w:p w:rsidR="00854D9C" w:rsidRDefault="00854D9C" w:rsidP="00854D9C"/>
    <w:p w:rsidR="00384456" w:rsidRDefault="00384456" w:rsidP="00854D9C">
      <w:pPr>
        <w:pStyle w:val="Heading2"/>
      </w:pPr>
    </w:p>
    <w:p w:rsidR="00854D9C" w:rsidRDefault="00854D9C" w:rsidP="00854D9C">
      <w:pPr>
        <w:pStyle w:val="Heading2"/>
      </w:pPr>
      <w:bookmarkStart w:id="3" w:name="_Toc170684937"/>
      <w:r>
        <w:t>Edit bug.</w:t>
      </w:r>
      <w:bookmarkEnd w:id="3"/>
    </w:p>
    <w:p w:rsidR="00854D9C" w:rsidRDefault="00854D9C" w:rsidP="00854D9C">
      <w:pPr>
        <w:pStyle w:val="ListParagraph"/>
        <w:numPr>
          <w:ilvl w:val="0"/>
          <w:numId w:val="10"/>
        </w:numPr>
      </w:pPr>
      <w:r>
        <w:rPr>
          <w:rStyle w:val="Strong"/>
        </w:rPr>
        <w:t>Actor</w:t>
      </w:r>
      <w:r>
        <w:t>: QA</w:t>
      </w:r>
    </w:p>
    <w:p w:rsidR="00854D9C" w:rsidRDefault="00854D9C" w:rsidP="00854D9C">
      <w:pPr>
        <w:pStyle w:val="ListParagraph"/>
        <w:numPr>
          <w:ilvl w:val="0"/>
          <w:numId w:val="10"/>
        </w:numPr>
      </w:pPr>
      <w:r>
        <w:rPr>
          <w:rStyle w:val="Strong"/>
        </w:rPr>
        <w:t>Preconditions</w:t>
      </w:r>
      <w:r>
        <w:t>: QA is logged in and the bug exists.</w:t>
      </w:r>
    </w:p>
    <w:p w:rsidR="00854D9C" w:rsidRDefault="00854D9C" w:rsidP="00854D9C">
      <w:pPr>
        <w:pStyle w:val="ListParagraph"/>
        <w:numPr>
          <w:ilvl w:val="0"/>
          <w:numId w:val="10"/>
        </w:numPr>
      </w:pPr>
      <w:r>
        <w:t>Main Flow:</w:t>
      </w:r>
    </w:p>
    <w:p w:rsidR="00854D9C" w:rsidRDefault="00854D9C" w:rsidP="00854D9C">
      <w:pPr>
        <w:pStyle w:val="ListParagraph"/>
        <w:numPr>
          <w:ilvl w:val="0"/>
          <w:numId w:val="13"/>
        </w:numPr>
      </w:pPr>
      <w:r>
        <w:t>QA navigates to the "Edit Bug" page.</w:t>
      </w:r>
    </w:p>
    <w:p w:rsidR="00854D9C" w:rsidRDefault="00854D9C" w:rsidP="00854D9C">
      <w:pPr>
        <w:pStyle w:val="ListParagraph"/>
        <w:numPr>
          <w:ilvl w:val="0"/>
          <w:numId w:val="13"/>
        </w:numPr>
      </w:pPr>
      <w:r>
        <w:t>QA modifies the "Summary" and/or "Description" fields.</w:t>
      </w:r>
    </w:p>
    <w:p w:rsidR="00854D9C" w:rsidRDefault="00854D9C" w:rsidP="00854D9C">
      <w:pPr>
        <w:pStyle w:val="ListParagraph"/>
        <w:numPr>
          <w:ilvl w:val="0"/>
          <w:numId w:val="13"/>
        </w:numPr>
      </w:pPr>
      <w:r>
        <w:t>QA saves the changes.</w:t>
      </w:r>
    </w:p>
    <w:p w:rsidR="00854D9C" w:rsidRDefault="00F60A14" w:rsidP="00854D9C">
      <w:pPr>
        <w:pStyle w:val="ListParagraph"/>
        <w:numPr>
          <w:ilvl w:val="0"/>
          <w:numId w:val="14"/>
        </w:numPr>
      </w:pPr>
      <w:r>
        <w:rPr>
          <w:rStyle w:val="Strong"/>
        </w:rPr>
        <w:t>Post conditions</w:t>
      </w:r>
      <w:r w:rsidR="00854D9C">
        <w:t>: The bug is updated with the new information.</w:t>
      </w:r>
    </w:p>
    <w:p w:rsidR="00854D9C" w:rsidRDefault="00854D9C" w:rsidP="00854D9C"/>
    <w:p w:rsidR="00854D9C" w:rsidRDefault="00854D9C" w:rsidP="00854D9C">
      <w:pPr>
        <w:pStyle w:val="Heading2"/>
      </w:pPr>
    </w:p>
    <w:p w:rsidR="00854D9C" w:rsidRDefault="00854D9C" w:rsidP="00854D9C"/>
    <w:p w:rsidR="00854D9C" w:rsidRPr="00854D9C" w:rsidRDefault="00854D9C" w:rsidP="00854D9C"/>
    <w:p w:rsidR="00B5649A" w:rsidRDefault="00B5649A" w:rsidP="00854D9C">
      <w:pPr>
        <w:pStyle w:val="Heading2"/>
      </w:pPr>
    </w:p>
    <w:p w:rsidR="00B5649A" w:rsidRDefault="00B5649A" w:rsidP="00854D9C">
      <w:pPr>
        <w:pStyle w:val="Heading2"/>
      </w:pPr>
    </w:p>
    <w:p w:rsidR="00B5649A" w:rsidRPr="00B5649A" w:rsidRDefault="00B5649A" w:rsidP="00B5649A"/>
    <w:p w:rsidR="00854D9C" w:rsidRDefault="00854D9C" w:rsidP="00854D9C">
      <w:pPr>
        <w:pStyle w:val="Heading2"/>
      </w:pPr>
      <w:bookmarkStart w:id="4" w:name="_Toc170684938"/>
      <w:r>
        <w:lastRenderedPageBreak/>
        <w:t>Delete bug.</w:t>
      </w:r>
      <w:bookmarkEnd w:id="4"/>
    </w:p>
    <w:p w:rsidR="00854D9C" w:rsidRDefault="00854D9C" w:rsidP="00854D9C">
      <w:pPr>
        <w:pStyle w:val="ListParagraph"/>
        <w:numPr>
          <w:ilvl w:val="0"/>
          <w:numId w:val="14"/>
        </w:numPr>
      </w:pPr>
      <w:r>
        <w:rPr>
          <w:rStyle w:val="Strong"/>
        </w:rPr>
        <w:t>Actor</w:t>
      </w:r>
      <w:r>
        <w:t>: QA</w:t>
      </w:r>
    </w:p>
    <w:p w:rsidR="00854D9C" w:rsidRDefault="00854D9C" w:rsidP="00854D9C">
      <w:pPr>
        <w:pStyle w:val="ListParagraph"/>
        <w:numPr>
          <w:ilvl w:val="0"/>
          <w:numId w:val="14"/>
        </w:numPr>
      </w:pPr>
      <w:r>
        <w:rPr>
          <w:rStyle w:val="Strong"/>
        </w:rPr>
        <w:t>Preconditions</w:t>
      </w:r>
      <w:r>
        <w:t>: QA is logged in and the bug exists.</w:t>
      </w:r>
    </w:p>
    <w:p w:rsidR="00854D9C" w:rsidRDefault="00854D9C" w:rsidP="00854D9C">
      <w:pPr>
        <w:pStyle w:val="ListParagraph"/>
        <w:numPr>
          <w:ilvl w:val="0"/>
          <w:numId w:val="14"/>
        </w:numPr>
      </w:pPr>
      <w:r>
        <w:t>Main Flow:</w:t>
      </w:r>
    </w:p>
    <w:p w:rsidR="00854D9C" w:rsidRDefault="00854D9C" w:rsidP="00854D9C">
      <w:pPr>
        <w:pStyle w:val="ListParagraph"/>
        <w:numPr>
          <w:ilvl w:val="0"/>
          <w:numId w:val="15"/>
        </w:numPr>
      </w:pPr>
      <w:r>
        <w:t>QA navigates to the bug details page.</w:t>
      </w:r>
    </w:p>
    <w:p w:rsidR="00854D9C" w:rsidRDefault="00854D9C" w:rsidP="00854D9C">
      <w:pPr>
        <w:pStyle w:val="ListParagraph"/>
        <w:numPr>
          <w:ilvl w:val="0"/>
          <w:numId w:val="15"/>
        </w:numPr>
      </w:pPr>
      <w:r>
        <w:t>QA deletes the bug.</w:t>
      </w:r>
    </w:p>
    <w:p w:rsidR="00B0355F" w:rsidRDefault="00F60A14" w:rsidP="00B0355F">
      <w:pPr>
        <w:pStyle w:val="ListParagraph"/>
        <w:numPr>
          <w:ilvl w:val="0"/>
          <w:numId w:val="16"/>
        </w:numPr>
      </w:pPr>
      <w:r>
        <w:rPr>
          <w:rStyle w:val="Strong"/>
        </w:rPr>
        <w:t>Post conditions</w:t>
      </w:r>
      <w:r w:rsidR="00B0355F">
        <w:t>: The bug is removed from the system.</w:t>
      </w:r>
    </w:p>
    <w:p w:rsidR="000316AB" w:rsidRDefault="000316AB" w:rsidP="000316AB"/>
    <w:p w:rsidR="000316AB" w:rsidRDefault="000316AB" w:rsidP="000316AB"/>
    <w:p w:rsidR="000316AB" w:rsidRDefault="000316AB" w:rsidP="000316AB">
      <w:pPr>
        <w:pStyle w:val="Heading2"/>
      </w:pPr>
      <w:bookmarkStart w:id="5" w:name="_Toc170684939"/>
      <w:r>
        <w:t>Resolve Bug.</w:t>
      </w:r>
      <w:bookmarkEnd w:id="5"/>
    </w:p>
    <w:p w:rsidR="000316AB" w:rsidRDefault="000316AB" w:rsidP="000316AB">
      <w:pPr>
        <w:pStyle w:val="ListParagraph"/>
        <w:numPr>
          <w:ilvl w:val="0"/>
          <w:numId w:val="16"/>
        </w:numPr>
      </w:pPr>
      <w:r>
        <w:rPr>
          <w:rStyle w:val="Strong"/>
        </w:rPr>
        <w:t>Actor</w:t>
      </w:r>
      <w:r>
        <w:t>: RD</w:t>
      </w:r>
    </w:p>
    <w:p w:rsidR="000316AB" w:rsidRDefault="000316AB" w:rsidP="000316AB">
      <w:pPr>
        <w:pStyle w:val="ListParagraph"/>
        <w:numPr>
          <w:ilvl w:val="0"/>
          <w:numId w:val="16"/>
        </w:numPr>
      </w:pPr>
      <w:r>
        <w:rPr>
          <w:rStyle w:val="Strong"/>
        </w:rPr>
        <w:t>Preconditions</w:t>
      </w:r>
      <w:r>
        <w:t>: RD is logged in and the bug exists.</w:t>
      </w:r>
    </w:p>
    <w:p w:rsidR="000316AB" w:rsidRDefault="000316AB" w:rsidP="000316AB">
      <w:pPr>
        <w:pStyle w:val="ListParagraph"/>
        <w:numPr>
          <w:ilvl w:val="0"/>
          <w:numId w:val="16"/>
        </w:numPr>
      </w:pPr>
      <w:r>
        <w:t>Main Flow:</w:t>
      </w:r>
    </w:p>
    <w:p w:rsidR="000316AB" w:rsidRDefault="000316AB" w:rsidP="000316AB">
      <w:pPr>
        <w:pStyle w:val="ListParagraph"/>
        <w:numPr>
          <w:ilvl w:val="0"/>
          <w:numId w:val="17"/>
        </w:numPr>
      </w:pPr>
      <w:r>
        <w:t>RD navigates to the bug details page.</w:t>
      </w:r>
    </w:p>
    <w:p w:rsidR="000316AB" w:rsidRDefault="000316AB" w:rsidP="000316AB">
      <w:pPr>
        <w:pStyle w:val="ListParagraph"/>
        <w:numPr>
          <w:ilvl w:val="0"/>
          <w:numId w:val="17"/>
        </w:numPr>
      </w:pPr>
      <w:r>
        <w:t>RD marks the bug as resolved.</w:t>
      </w:r>
    </w:p>
    <w:p w:rsidR="000316AB" w:rsidRDefault="00EE5176" w:rsidP="000316AB">
      <w:pPr>
        <w:pStyle w:val="ListParagraph"/>
        <w:numPr>
          <w:ilvl w:val="0"/>
          <w:numId w:val="18"/>
        </w:numPr>
      </w:pPr>
      <w:r>
        <w:rPr>
          <w:rStyle w:val="Strong"/>
        </w:rPr>
        <w:t>Post conditions</w:t>
      </w:r>
      <w:r w:rsidR="000316AB">
        <w:t>: The bug status is updated to "Resolved".</w:t>
      </w:r>
    </w:p>
    <w:p w:rsidR="00FF06E0" w:rsidRDefault="00FF06E0" w:rsidP="00FF06E0"/>
    <w:p w:rsidR="00FF06E0" w:rsidRDefault="00FF06E0" w:rsidP="00FF06E0"/>
    <w:p w:rsidR="00FF06E0" w:rsidRDefault="00FF06E0" w:rsidP="00FF06E0"/>
    <w:p w:rsidR="00FF06E0" w:rsidRDefault="00FF06E0" w:rsidP="00FF06E0"/>
    <w:p w:rsidR="00FF06E0" w:rsidRDefault="00FF06E0" w:rsidP="00FF06E0"/>
    <w:p w:rsidR="00FF06E0" w:rsidRDefault="00FF06E0" w:rsidP="00FF06E0"/>
    <w:p w:rsidR="00FF06E0" w:rsidRDefault="00FF06E0" w:rsidP="00FF06E0"/>
    <w:p w:rsidR="00FF06E0" w:rsidRDefault="00FF06E0" w:rsidP="00FF06E0"/>
    <w:p w:rsidR="00FF06E0" w:rsidRDefault="00FF06E0" w:rsidP="00FF06E0"/>
    <w:p w:rsidR="00FF06E0" w:rsidRDefault="00FF06E0" w:rsidP="00FF06E0"/>
    <w:p w:rsidR="00FF06E0" w:rsidRDefault="00FF06E0" w:rsidP="00FF06E0"/>
    <w:p w:rsidR="00FF06E0" w:rsidRDefault="00FF06E0" w:rsidP="00FF06E0"/>
    <w:p w:rsidR="00FF06E0" w:rsidRDefault="00FF06E0" w:rsidP="00FF06E0"/>
    <w:p w:rsidR="00FF06E0" w:rsidRPr="000316AB" w:rsidRDefault="00FF06E0" w:rsidP="00FF06E0"/>
    <w:p w:rsidR="00B0355F" w:rsidRDefault="00B0355F" w:rsidP="00B0355F">
      <w:pPr>
        <w:pStyle w:val="ListParagraph"/>
        <w:ind w:left="1440"/>
      </w:pPr>
    </w:p>
    <w:p w:rsidR="000F3F06" w:rsidRDefault="00FF06E0" w:rsidP="00FF06E0">
      <w:pPr>
        <w:pStyle w:val="Heading1"/>
      </w:pPr>
      <w:bookmarkStart w:id="6" w:name="_Toc170684940"/>
      <w:r>
        <w:lastRenderedPageBreak/>
        <w:t>Phase 1 Use Case Diagram</w:t>
      </w:r>
      <w:bookmarkEnd w:id="6"/>
    </w:p>
    <w:p w:rsidR="000F3F06" w:rsidRDefault="000F3F06" w:rsidP="00B0355F">
      <w:pPr>
        <w:pStyle w:val="ListParagraph"/>
        <w:ind w:left="1440"/>
      </w:pPr>
    </w:p>
    <w:p w:rsidR="00B67645" w:rsidRDefault="00DC2270" w:rsidP="00B0355F">
      <w:pPr>
        <w:pStyle w:val="ListParagraph"/>
        <w:ind w:left="1440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4386580</wp:posOffset>
                </wp:positionV>
                <wp:extent cx="1943100" cy="180975"/>
                <wp:effectExtent l="0" t="57150" r="190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BB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9.15pt;margin-top:345.4pt;width:153pt;height:14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" strokecolor="#0f0d29 [3200]" strokeweight="1pt">
                <v:stroke endarrow="block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4672330</wp:posOffset>
                </wp:positionV>
                <wp:extent cx="3714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20ABA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367.9pt" to="30.15pt,3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5148580</wp:posOffset>
                </wp:positionV>
                <wp:extent cx="171450" cy="2286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3083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405.4pt" to="28.6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5148580</wp:posOffset>
                </wp:positionV>
                <wp:extent cx="257175" cy="2381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7A517" id="Straight Connector 2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405.4pt" to="15.15pt,4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4396105</wp:posOffset>
                </wp:positionV>
                <wp:extent cx="9525" cy="7524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AE2B3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346.15pt" to="15.9pt,4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3900805</wp:posOffset>
                </wp:positionV>
                <wp:extent cx="638175" cy="54292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C0E6F8" id="Oval 22" o:spid="_x0000_s1026" style="position:absolute;margin-left:-9.6pt;margin-top:307.15pt;width:50.25pt;height:4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" fillcolor="#024f75 [3204]" strokecolor="#012639 [1604]" strokeweight="2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-283845</wp:posOffset>
                </wp:positionH>
                <wp:positionV relativeFrom="paragraph">
                  <wp:posOffset>3157855</wp:posOffset>
                </wp:positionV>
                <wp:extent cx="914400" cy="428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270" w:rsidRPr="00DC2270" w:rsidRDefault="00DC2270" w:rsidP="00DC227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7" style="position:absolute;left:0;text-align:left;margin-left:-22.35pt;margin-top:248.65pt;width:1in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" fillcolor="white [3201]" strokecolor="#34aba2 [3209]" strokeweight="2pt">
                <v:textbox>
                  <w:txbxContent>
                    <w:p w:rsidR="00DC2270" w:rsidRPr="00DC2270" w:rsidRDefault="00DC2270" w:rsidP="00DC227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1281429</wp:posOffset>
                </wp:positionV>
                <wp:extent cx="2057400" cy="1647825"/>
                <wp:effectExtent l="0" t="0" r="7620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64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12EA" id="Straight Arrow Connector 20" o:spid="_x0000_s1026" type="#_x0000_t32" style="position:absolute;margin-left:36.9pt;margin-top:100.9pt;width:162pt;height:12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" strokecolor="#0f0d29 [3200]" strokeweight="1pt">
                <v:stroke endarrow="block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1176655</wp:posOffset>
                </wp:positionV>
                <wp:extent cx="2057400" cy="523875"/>
                <wp:effectExtent l="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3F68D" id="Straight Arrow Connector 19" o:spid="_x0000_s1026" type="#_x0000_t32" style="position:absolute;margin-left:38.4pt;margin-top:92.65pt;width:162pt;height:4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" strokecolor="#0f0d29 [3200]" strokeweight="1pt">
                <v:stroke endarrow="block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576580</wp:posOffset>
                </wp:positionV>
                <wp:extent cx="1752600" cy="5143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FD417" id="Straight Arrow Connector 18" o:spid="_x0000_s1026" type="#_x0000_t32" style="position:absolute;margin-left:52.65pt;margin-top:45.4pt;width:138pt;height:40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" strokecolor="#0f0d29 [3200]" strokeweight="1pt">
                <v:stroke endarrow="block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2196465</wp:posOffset>
                </wp:positionH>
                <wp:positionV relativeFrom="paragraph">
                  <wp:posOffset>3970020</wp:posOffset>
                </wp:positionV>
                <wp:extent cx="1676400" cy="8001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F06" w:rsidRPr="000F3F06" w:rsidRDefault="000F3F06" w:rsidP="000F3F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Resolve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8" style="position:absolute;left:0;text-align:left;margin-left:172.95pt;margin-top:312.6pt;width:132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" fillcolor="white [3201]" strokecolor="#34aba2 [3209]" strokeweight="2pt">
                <v:textbox>
                  <w:txbxContent>
                    <w:p w:rsidR="000F3F06" w:rsidRPr="000F3F06" w:rsidRDefault="000F3F06" w:rsidP="000F3F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Resolve Bug</w:t>
                      </w:r>
                    </w:p>
                  </w:txbxContent>
                </v:textbox>
              </v:oval>
            </w:pict>
          </mc:Fallback>
        </mc:AlternateContent>
      </w:r>
      <w:r w:rsidR="000F3F0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5716</wp:posOffset>
                </wp:positionV>
                <wp:extent cx="933450" cy="457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F06" w:rsidRPr="000F3F06" w:rsidRDefault="000F3F06" w:rsidP="000F3F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left:0;text-align:left;margin-left:0;margin-top:.45pt;width:73.5pt;height:36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" fillcolor="white [3201]" strokecolor="#34aba2 [3209]" strokeweight="2pt">
                <v:textbox>
                  <w:txbxContent>
                    <w:p w:rsidR="000F3F06" w:rsidRPr="000F3F06" w:rsidRDefault="000F3F06" w:rsidP="000F3F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3F0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1443990</wp:posOffset>
                </wp:positionV>
                <wp:extent cx="171450" cy="2000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4475F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13.7pt" to="45.15pt,1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" strokecolor="#024f75 [3204]" strokeweight="1pt"/>
            </w:pict>
          </mc:Fallback>
        </mc:AlternateContent>
      </w:r>
      <w:r w:rsidR="000F3F0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1434465</wp:posOffset>
                </wp:positionV>
                <wp:extent cx="257175" cy="2190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BA8C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112.95pt" to="30.9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" strokecolor="#024f75 [3204]" strokeweight="1pt"/>
            </w:pict>
          </mc:Fallback>
        </mc:AlternateContent>
      </w:r>
      <w:r w:rsidR="000F3F0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1110615</wp:posOffset>
                </wp:positionV>
                <wp:extent cx="533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5F2A9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87.45pt" to="52.6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0ttwEAAMQDAAAOAAAAZHJzL2Uyb0RvYy54bWysU8GOEzEMvSPxD1HudKa7C0K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843915</wp:posOffset>
                </wp:positionV>
                <wp:extent cx="0" cy="6096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C962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66.45pt" to="31.6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" strokecolor="#0f0d29 [3200]" strokeweight="1pt"/>
            </w:pict>
          </mc:Fallback>
        </mc:AlternateContent>
      </w:r>
      <w:r w:rsidR="000F3F0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567690</wp:posOffset>
                </wp:positionV>
                <wp:extent cx="400050" cy="3333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87B04" id="Oval 11" o:spid="_x0000_s1026" style="position:absolute;margin-left:15.15pt;margin-top:44.7pt;width:31.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" fillcolor="#024f75 [3204]" strokecolor="#012639 [1604]" strokeweight="2pt"/>
            </w:pict>
          </mc:Fallback>
        </mc:AlternateContent>
      </w:r>
      <w:r w:rsidR="000F3F0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2602230</wp:posOffset>
                </wp:positionV>
                <wp:extent cx="1704975" cy="7810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F06" w:rsidRPr="000F3F06" w:rsidRDefault="000F3F06" w:rsidP="000F3F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Delete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30" style="position:absolute;left:0;text-align:left;margin-left:173.55pt;margin-top:204.9pt;width:134.25pt;height:6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" fillcolor="white [3201]" strokecolor="#34aba2 [3209]" strokeweight="2pt">
                <v:textbox>
                  <w:txbxContent>
                    <w:p w:rsidR="000F3F06" w:rsidRPr="000F3F06" w:rsidRDefault="000F3F06" w:rsidP="000F3F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Delete Bug</w:t>
                      </w:r>
                    </w:p>
                  </w:txbxContent>
                </v:textbox>
              </v:oval>
            </w:pict>
          </mc:Fallback>
        </mc:AlternateContent>
      </w:r>
      <w:r w:rsidR="000F3F0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1306830</wp:posOffset>
                </wp:positionV>
                <wp:extent cx="1381125" cy="8001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F06" w:rsidRPr="000F3F06" w:rsidRDefault="000F3F06" w:rsidP="000F3F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Edit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1" style="position:absolute;left:0;text-align:left;margin-left:182.55pt;margin-top:102.9pt;width:108.7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" fillcolor="white [3201]" strokecolor="#34aba2 [3209]" strokeweight="2pt">
                <v:textbox>
                  <w:txbxContent>
                    <w:p w:rsidR="000F3F06" w:rsidRPr="000F3F06" w:rsidRDefault="000F3F06" w:rsidP="000F3F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Edit Bug</w:t>
                      </w:r>
                    </w:p>
                  </w:txbxContent>
                </v:textbox>
              </v:oval>
            </w:pict>
          </mc:Fallback>
        </mc:AlternateContent>
      </w:r>
      <w:r w:rsidR="000F3F0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2221230</wp:posOffset>
                </wp:positionH>
                <wp:positionV relativeFrom="paragraph">
                  <wp:posOffset>167640</wp:posOffset>
                </wp:positionV>
                <wp:extent cx="150495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F06" w:rsidRPr="000F3F06" w:rsidRDefault="000F3F06" w:rsidP="000F3F0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Create Bug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2" style="position:absolute;left:0;text-align:left;margin-left:174.9pt;margin-top:13.2pt;width:118.5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" fillcolor="white [3201]" strokecolor="#34aba2 [3209]" strokeweight="2pt">
                <v:textbox>
                  <w:txbxContent>
                    <w:p w:rsidR="000F3F06" w:rsidRPr="000F3F06" w:rsidRDefault="000F3F06" w:rsidP="000F3F0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Create Bug</w:t>
                      </w:r>
                    </w:p>
                  </w:txbxContent>
                </v:textbox>
              </v:oval>
            </w:pict>
          </mc:Fallback>
        </mc:AlternateContent>
      </w:r>
    </w:p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Pr="00B67645" w:rsidRDefault="00B67645" w:rsidP="00B67645"/>
    <w:p w:rsidR="00B67645" w:rsidRDefault="00B67645" w:rsidP="00B67645">
      <w:pPr>
        <w:tabs>
          <w:tab w:val="left" w:pos="2835"/>
        </w:tabs>
      </w:pPr>
      <w:r>
        <w:tab/>
      </w:r>
    </w:p>
    <w:p w:rsidR="00B67645" w:rsidRDefault="00B67645">
      <w:pPr>
        <w:spacing w:after="200"/>
      </w:pPr>
      <w:r>
        <w:br w:type="page"/>
      </w:r>
    </w:p>
    <w:p w:rsidR="000F3F06" w:rsidRDefault="006E4A99" w:rsidP="006E4A99">
      <w:pPr>
        <w:pStyle w:val="Heading1"/>
      </w:pPr>
      <w:bookmarkStart w:id="7" w:name="_Toc170684941"/>
      <w:r>
        <w:lastRenderedPageBreak/>
        <w:t>Phase II Use Cases</w:t>
      </w:r>
      <w:bookmarkEnd w:id="7"/>
    </w:p>
    <w:p w:rsidR="006E4A99" w:rsidRDefault="006E4A99" w:rsidP="006E4A99">
      <w:pPr>
        <w:pStyle w:val="Heading2"/>
      </w:pPr>
      <w:bookmarkStart w:id="8" w:name="_Toc170684942"/>
      <w:r>
        <w:t>Add Severity and Priority to a Ticket</w:t>
      </w:r>
      <w:bookmarkEnd w:id="8"/>
    </w:p>
    <w:p w:rsidR="006E4A99" w:rsidRDefault="006E4A99" w:rsidP="006E4A99">
      <w:pPr>
        <w:pStyle w:val="ListParagraph"/>
        <w:numPr>
          <w:ilvl w:val="0"/>
          <w:numId w:val="18"/>
        </w:numPr>
      </w:pPr>
      <w:r>
        <w:rPr>
          <w:rStyle w:val="Strong"/>
        </w:rPr>
        <w:t>Actor</w:t>
      </w:r>
      <w:r>
        <w:t>: QA</w:t>
      </w:r>
    </w:p>
    <w:p w:rsidR="006E4A99" w:rsidRDefault="006E4A99" w:rsidP="006E4A99">
      <w:pPr>
        <w:pStyle w:val="ListParagraph"/>
        <w:numPr>
          <w:ilvl w:val="0"/>
          <w:numId w:val="18"/>
        </w:numPr>
      </w:pPr>
      <w:r>
        <w:rPr>
          <w:rStyle w:val="Strong"/>
        </w:rPr>
        <w:t>Preconditions</w:t>
      </w:r>
      <w:r>
        <w:t>: QA is logged in and the bug exists.</w:t>
      </w:r>
    </w:p>
    <w:p w:rsidR="006E4A99" w:rsidRDefault="006E4A99" w:rsidP="006E4A99">
      <w:pPr>
        <w:pStyle w:val="ListParagraph"/>
        <w:numPr>
          <w:ilvl w:val="0"/>
          <w:numId w:val="18"/>
        </w:numPr>
      </w:pPr>
      <w:r>
        <w:t>Main Flow</w:t>
      </w:r>
      <w:r>
        <w:t>:</w:t>
      </w:r>
    </w:p>
    <w:p w:rsidR="006E4A99" w:rsidRDefault="006E4A99" w:rsidP="006E4A99">
      <w:pPr>
        <w:pStyle w:val="ListParagraph"/>
        <w:numPr>
          <w:ilvl w:val="0"/>
          <w:numId w:val="19"/>
        </w:numPr>
      </w:pPr>
      <w:r>
        <w:t>QA navigates to the bug details page.</w:t>
      </w:r>
    </w:p>
    <w:p w:rsidR="006E4A99" w:rsidRDefault="006E4A99" w:rsidP="006E4A99">
      <w:pPr>
        <w:pStyle w:val="ListParagraph"/>
        <w:numPr>
          <w:ilvl w:val="0"/>
          <w:numId w:val="19"/>
        </w:numPr>
      </w:pPr>
      <w:r>
        <w:t>QA sets the "Severity" and "Priority" fields.</w:t>
      </w:r>
    </w:p>
    <w:p w:rsidR="006E4A99" w:rsidRDefault="006E4A99" w:rsidP="006E4A99">
      <w:pPr>
        <w:pStyle w:val="ListParagraph"/>
        <w:numPr>
          <w:ilvl w:val="0"/>
          <w:numId w:val="19"/>
        </w:numPr>
      </w:pPr>
      <w:r>
        <w:t>QA saves the changes.</w:t>
      </w:r>
    </w:p>
    <w:p w:rsidR="00532CE8" w:rsidRDefault="00532CE8" w:rsidP="00532CE8">
      <w:pPr>
        <w:pStyle w:val="ListParagraph"/>
        <w:numPr>
          <w:ilvl w:val="0"/>
          <w:numId w:val="20"/>
        </w:numPr>
      </w:pPr>
      <w:r>
        <w:rPr>
          <w:rStyle w:val="Strong"/>
        </w:rPr>
        <w:t>Post conditions</w:t>
      </w:r>
      <w:r>
        <w:t>: The bug has updated severity and priority.</w:t>
      </w:r>
    </w:p>
    <w:p w:rsidR="00636DEA" w:rsidRDefault="00636DEA" w:rsidP="00636DEA"/>
    <w:p w:rsidR="00636DEA" w:rsidRDefault="00636DEA" w:rsidP="00636DEA">
      <w:pPr>
        <w:pStyle w:val="Heading2"/>
      </w:pPr>
      <w:bookmarkStart w:id="9" w:name="_Toc170684943"/>
      <w:r>
        <w:t>Create Feature Request</w:t>
      </w:r>
      <w:bookmarkEnd w:id="9"/>
    </w:p>
    <w:p w:rsidR="00636DEA" w:rsidRDefault="00636DEA" w:rsidP="00636DEA">
      <w:pPr>
        <w:pStyle w:val="ListParagraph"/>
        <w:numPr>
          <w:ilvl w:val="0"/>
          <w:numId w:val="20"/>
        </w:numPr>
      </w:pPr>
      <w:r>
        <w:rPr>
          <w:rStyle w:val="Strong"/>
        </w:rPr>
        <w:t>Actor</w:t>
      </w:r>
      <w:r>
        <w:t>: PM</w:t>
      </w:r>
    </w:p>
    <w:p w:rsidR="00636DEA" w:rsidRDefault="00636DEA" w:rsidP="00636DEA">
      <w:pPr>
        <w:pStyle w:val="ListParagraph"/>
        <w:numPr>
          <w:ilvl w:val="0"/>
          <w:numId w:val="20"/>
        </w:numPr>
      </w:pPr>
      <w:r>
        <w:rPr>
          <w:rStyle w:val="Strong"/>
        </w:rPr>
        <w:t>Preconditions</w:t>
      </w:r>
      <w:r>
        <w:t>: PM is logged in.</w:t>
      </w:r>
    </w:p>
    <w:p w:rsidR="00636DEA" w:rsidRDefault="00636DEA" w:rsidP="00636DEA">
      <w:pPr>
        <w:pStyle w:val="ListParagraph"/>
        <w:numPr>
          <w:ilvl w:val="0"/>
          <w:numId w:val="20"/>
        </w:numPr>
      </w:pPr>
      <w:r>
        <w:t>Main Flow</w:t>
      </w:r>
      <w:r>
        <w:t>:</w:t>
      </w:r>
    </w:p>
    <w:p w:rsidR="00B72F85" w:rsidRDefault="00B72F85" w:rsidP="00B72F85">
      <w:pPr>
        <w:pStyle w:val="ListParagraph"/>
        <w:numPr>
          <w:ilvl w:val="0"/>
          <w:numId w:val="23"/>
        </w:numPr>
      </w:pPr>
      <w:r>
        <w:t>PM navigates to the "Create Feature Request" page.</w:t>
      </w:r>
    </w:p>
    <w:p w:rsidR="00B72F85" w:rsidRDefault="00B72F85" w:rsidP="00B72F85">
      <w:pPr>
        <w:pStyle w:val="ListParagraph"/>
        <w:numPr>
          <w:ilvl w:val="0"/>
          <w:numId w:val="23"/>
        </w:numPr>
      </w:pPr>
      <w:r>
        <w:t>PM fills in the "Summary" and "Description" fields.</w:t>
      </w:r>
    </w:p>
    <w:p w:rsidR="00B72F85" w:rsidRDefault="00B72F85" w:rsidP="00B72F85">
      <w:pPr>
        <w:pStyle w:val="ListParagraph"/>
        <w:numPr>
          <w:ilvl w:val="0"/>
          <w:numId w:val="23"/>
        </w:numPr>
      </w:pPr>
      <w:r>
        <w:t>PM submits the feature request.</w:t>
      </w:r>
    </w:p>
    <w:p w:rsidR="00B72F85" w:rsidRDefault="00E547E3" w:rsidP="00E547E3">
      <w:pPr>
        <w:pStyle w:val="ListParagraph"/>
        <w:numPr>
          <w:ilvl w:val="0"/>
          <w:numId w:val="24"/>
        </w:numPr>
      </w:pPr>
      <w:r>
        <w:rPr>
          <w:rStyle w:val="Strong"/>
        </w:rPr>
        <w:t>Post conditions</w:t>
      </w:r>
      <w:r>
        <w:t>: The feature request is created with status "Open".</w:t>
      </w:r>
    </w:p>
    <w:p w:rsidR="00B72F85" w:rsidRDefault="00B72F85" w:rsidP="00B72F85">
      <w:pPr>
        <w:pStyle w:val="Heading2"/>
      </w:pPr>
    </w:p>
    <w:p w:rsidR="00DB7C99" w:rsidRDefault="00DB7C99" w:rsidP="00DB7C99">
      <w:pPr>
        <w:pStyle w:val="Heading2"/>
      </w:pPr>
      <w:bookmarkStart w:id="10" w:name="_Toc170684944"/>
      <w:r>
        <w:t>Resolve Feature Request</w:t>
      </w:r>
      <w:bookmarkEnd w:id="10"/>
    </w:p>
    <w:p w:rsidR="00DB7C99" w:rsidRDefault="00DB7C99" w:rsidP="00DB7C99">
      <w:pPr>
        <w:pStyle w:val="ListParagraph"/>
        <w:numPr>
          <w:ilvl w:val="0"/>
          <w:numId w:val="24"/>
        </w:numPr>
      </w:pPr>
      <w:r>
        <w:rPr>
          <w:rStyle w:val="Strong"/>
        </w:rPr>
        <w:t>Actor</w:t>
      </w:r>
      <w:r>
        <w:t>: RD</w:t>
      </w:r>
    </w:p>
    <w:p w:rsidR="00DB7C99" w:rsidRDefault="00DB7C99" w:rsidP="00DB7C99">
      <w:pPr>
        <w:pStyle w:val="ListParagraph"/>
        <w:numPr>
          <w:ilvl w:val="0"/>
          <w:numId w:val="24"/>
        </w:numPr>
      </w:pPr>
      <w:r>
        <w:rPr>
          <w:rStyle w:val="Strong"/>
        </w:rPr>
        <w:t>Preconditions</w:t>
      </w:r>
      <w:r>
        <w:t>: RD is logged in and the feature request exists.</w:t>
      </w:r>
    </w:p>
    <w:p w:rsidR="00DB7C99" w:rsidRDefault="00DB7C99" w:rsidP="00DB7C99">
      <w:pPr>
        <w:pStyle w:val="ListParagraph"/>
        <w:numPr>
          <w:ilvl w:val="0"/>
          <w:numId w:val="24"/>
        </w:numPr>
      </w:pPr>
      <w:r>
        <w:t>Main Flow</w:t>
      </w:r>
      <w:r>
        <w:t>:</w:t>
      </w:r>
    </w:p>
    <w:p w:rsidR="00DB7C99" w:rsidRDefault="00DB7C99" w:rsidP="00DB7C99">
      <w:pPr>
        <w:pStyle w:val="ListParagraph"/>
        <w:numPr>
          <w:ilvl w:val="0"/>
          <w:numId w:val="25"/>
        </w:numPr>
      </w:pPr>
      <w:r>
        <w:t>RD navigates to the feature request details page.</w:t>
      </w:r>
    </w:p>
    <w:p w:rsidR="00DB7C99" w:rsidRDefault="00DB7C99" w:rsidP="00DB7C99">
      <w:pPr>
        <w:pStyle w:val="ListParagraph"/>
        <w:numPr>
          <w:ilvl w:val="0"/>
          <w:numId w:val="25"/>
        </w:numPr>
      </w:pPr>
      <w:r>
        <w:t>RD marks the feature request as resolved.</w:t>
      </w:r>
    </w:p>
    <w:p w:rsidR="002340FA" w:rsidRDefault="002340FA" w:rsidP="002340FA">
      <w:pPr>
        <w:pStyle w:val="ListParagraph"/>
        <w:numPr>
          <w:ilvl w:val="0"/>
          <w:numId w:val="26"/>
        </w:numPr>
      </w:pPr>
      <w:r>
        <w:rPr>
          <w:rStyle w:val="Strong"/>
        </w:rPr>
        <w:t>Post conditions</w:t>
      </w:r>
      <w:r>
        <w:t>: The feature request status is updated to "Resolved".</w:t>
      </w:r>
    </w:p>
    <w:p w:rsidR="002A4DA8" w:rsidRDefault="002A4DA8" w:rsidP="002A4DA8"/>
    <w:p w:rsidR="002A4DA8" w:rsidRDefault="002A4DA8" w:rsidP="002A4DA8"/>
    <w:p w:rsidR="002A4DA8" w:rsidRDefault="002A4DA8" w:rsidP="002A4DA8"/>
    <w:p w:rsidR="002A4DA8" w:rsidRDefault="00F0567F" w:rsidP="00F0567F">
      <w:pPr>
        <w:pStyle w:val="Heading2"/>
      </w:pPr>
      <w:bookmarkStart w:id="11" w:name="_Toc170684945"/>
      <w:r>
        <w:lastRenderedPageBreak/>
        <w:t>Create Test Case</w:t>
      </w:r>
      <w:bookmarkEnd w:id="11"/>
    </w:p>
    <w:p w:rsidR="00D24FA7" w:rsidRDefault="00D24FA7" w:rsidP="00D24FA7">
      <w:pPr>
        <w:pStyle w:val="ListParagraph"/>
        <w:numPr>
          <w:ilvl w:val="0"/>
          <w:numId w:val="26"/>
        </w:numPr>
      </w:pPr>
      <w:r>
        <w:rPr>
          <w:rStyle w:val="Strong"/>
        </w:rPr>
        <w:t>Actor</w:t>
      </w:r>
      <w:r>
        <w:t>: QA</w:t>
      </w:r>
    </w:p>
    <w:p w:rsidR="00D24FA7" w:rsidRDefault="00D24FA7" w:rsidP="00D24FA7">
      <w:pPr>
        <w:pStyle w:val="ListParagraph"/>
        <w:numPr>
          <w:ilvl w:val="0"/>
          <w:numId w:val="26"/>
        </w:numPr>
      </w:pPr>
      <w:r>
        <w:rPr>
          <w:rStyle w:val="Strong"/>
        </w:rPr>
        <w:t>Preconditions</w:t>
      </w:r>
      <w:r>
        <w:t>: QA is logged in.</w:t>
      </w:r>
    </w:p>
    <w:p w:rsidR="00D24FA7" w:rsidRDefault="00D24FA7" w:rsidP="00D24FA7">
      <w:pPr>
        <w:pStyle w:val="ListParagraph"/>
        <w:numPr>
          <w:ilvl w:val="0"/>
          <w:numId w:val="26"/>
        </w:numPr>
      </w:pPr>
      <w:r>
        <w:t>Main Flow</w:t>
      </w:r>
      <w:r>
        <w:t>:</w:t>
      </w:r>
    </w:p>
    <w:p w:rsidR="00D24FA7" w:rsidRDefault="00D24FA7" w:rsidP="00D24FA7">
      <w:pPr>
        <w:pStyle w:val="ListParagraph"/>
        <w:numPr>
          <w:ilvl w:val="0"/>
          <w:numId w:val="27"/>
        </w:numPr>
      </w:pPr>
      <w:r>
        <w:t>QA navigates to the "Create Test Case" page.</w:t>
      </w:r>
    </w:p>
    <w:p w:rsidR="00D24FA7" w:rsidRDefault="00D24FA7" w:rsidP="00D24FA7">
      <w:pPr>
        <w:pStyle w:val="ListParagraph"/>
        <w:numPr>
          <w:ilvl w:val="0"/>
          <w:numId w:val="27"/>
        </w:numPr>
      </w:pPr>
      <w:r>
        <w:t>QA fills in the "Summary" and "Description" fields.</w:t>
      </w:r>
    </w:p>
    <w:p w:rsidR="00D24FA7" w:rsidRDefault="00D24FA7" w:rsidP="00D24FA7">
      <w:pPr>
        <w:pStyle w:val="ListParagraph"/>
        <w:numPr>
          <w:ilvl w:val="0"/>
          <w:numId w:val="27"/>
        </w:numPr>
      </w:pPr>
      <w:r>
        <w:t>QA submits the test case.</w:t>
      </w:r>
    </w:p>
    <w:p w:rsidR="00E34B62" w:rsidRDefault="003659E6" w:rsidP="00E34B62">
      <w:pPr>
        <w:pStyle w:val="ListParagraph"/>
        <w:numPr>
          <w:ilvl w:val="0"/>
          <w:numId w:val="28"/>
        </w:numPr>
      </w:pPr>
      <w:r>
        <w:rPr>
          <w:rStyle w:val="Strong"/>
        </w:rPr>
        <w:t>Post conditions</w:t>
      </w:r>
      <w:r w:rsidR="00E34B62">
        <w:t>: The test case is created with status "Open".</w:t>
      </w:r>
    </w:p>
    <w:p w:rsidR="000D5472" w:rsidRDefault="000D5472" w:rsidP="000D5472"/>
    <w:p w:rsidR="000D5472" w:rsidRDefault="000D5472" w:rsidP="000D5472">
      <w:pPr>
        <w:pStyle w:val="Heading2"/>
      </w:pPr>
      <w:bookmarkStart w:id="12" w:name="_Toc170684946"/>
      <w:r>
        <w:t>Resolve Test Case</w:t>
      </w:r>
      <w:bookmarkEnd w:id="12"/>
    </w:p>
    <w:p w:rsidR="000D5472" w:rsidRDefault="00706D2F" w:rsidP="00EA7E5B">
      <w:pPr>
        <w:pStyle w:val="ListParagraph"/>
        <w:numPr>
          <w:ilvl w:val="0"/>
          <w:numId w:val="28"/>
        </w:numPr>
      </w:pPr>
      <w:r>
        <w:rPr>
          <w:rStyle w:val="Strong"/>
        </w:rPr>
        <w:t>Actor</w:t>
      </w:r>
      <w:r>
        <w:t>: QA</w:t>
      </w:r>
    </w:p>
    <w:p w:rsidR="00706D2F" w:rsidRDefault="00706D2F" w:rsidP="00EA7E5B">
      <w:pPr>
        <w:pStyle w:val="ListParagraph"/>
        <w:numPr>
          <w:ilvl w:val="0"/>
          <w:numId w:val="28"/>
        </w:numPr>
      </w:pPr>
      <w:r>
        <w:rPr>
          <w:rStyle w:val="Strong"/>
        </w:rPr>
        <w:t>Preconditions</w:t>
      </w:r>
      <w:r>
        <w:t>: QA is logged in and the test case exists.</w:t>
      </w:r>
    </w:p>
    <w:p w:rsidR="00706D2F" w:rsidRDefault="00706D2F" w:rsidP="00EA7E5B">
      <w:pPr>
        <w:pStyle w:val="ListParagraph"/>
        <w:numPr>
          <w:ilvl w:val="0"/>
          <w:numId w:val="28"/>
        </w:numPr>
      </w:pPr>
      <w:r>
        <w:t>Main Flow</w:t>
      </w:r>
      <w:r>
        <w:t>:</w:t>
      </w:r>
    </w:p>
    <w:p w:rsidR="00706D2F" w:rsidRDefault="00706D2F" w:rsidP="00706D2F">
      <w:pPr>
        <w:pStyle w:val="ListParagraph"/>
        <w:numPr>
          <w:ilvl w:val="0"/>
          <w:numId w:val="29"/>
        </w:numPr>
      </w:pPr>
      <w:r>
        <w:t>QA navigates to the test case details page.</w:t>
      </w:r>
    </w:p>
    <w:p w:rsidR="00706D2F" w:rsidRDefault="00706D2F" w:rsidP="00706D2F">
      <w:pPr>
        <w:pStyle w:val="ListParagraph"/>
        <w:numPr>
          <w:ilvl w:val="0"/>
          <w:numId w:val="29"/>
        </w:numPr>
      </w:pPr>
      <w:r>
        <w:t>QA marks the test case as resolved.</w:t>
      </w:r>
    </w:p>
    <w:p w:rsidR="00EE26AE" w:rsidRDefault="009C5CFA" w:rsidP="00EE26AE">
      <w:pPr>
        <w:pStyle w:val="ListParagraph"/>
        <w:numPr>
          <w:ilvl w:val="0"/>
          <w:numId w:val="30"/>
        </w:numPr>
      </w:pPr>
      <w:r>
        <w:rPr>
          <w:rStyle w:val="Strong"/>
        </w:rPr>
        <w:t>Post conditions</w:t>
      </w:r>
      <w:r>
        <w:t>: The test case status is updated to "Resolved"</w:t>
      </w:r>
      <w:r>
        <w:t>.</w:t>
      </w:r>
    </w:p>
    <w:p w:rsidR="00547EF8" w:rsidRDefault="00547EF8" w:rsidP="00547EF8"/>
    <w:p w:rsidR="00547EF8" w:rsidRDefault="00547EF8" w:rsidP="00547EF8">
      <w:pPr>
        <w:pStyle w:val="Heading2"/>
      </w:pPr>
      <w:bookmarkStart w:id="13" w:name="_Toc170684947"/>
      <w:r>
        <w:t>Manage Users</w:t>
      </w:r>
      <w:bookmarkEnd w:id="13"/>
    </w:p>
    <w:p w:rsidR="00620516" w:rsidRDefault="00A3399B" w:rsidP="00620516">
      <w:pPr>
        <w:pStyle w:val="ListParagraph"/>
        <w:numPr>
          <w:ilvl w:val="0"/>
          <w:numId w:val="30"/>
        </w:numPr>
      </w:pPr>
      <w:r>
        <w:rPr>
          <w:rStyle w:val="Strong"/>
        </w:rPr>
        <w:t>Actor</w:t>
      </w:r>
      <w:r>
        <w:t>: Administrator</w:t>
      </w:r>
    </w:p>
    <w:p w:rsidR="00A3399B" w:rsidRDefault="00A3399B" w:rsidP="00620516">
      <w:pPr>
        <w:pStyle w:val="ListParagraph"/>
        <w:numPr>
          <w:ilvl w:val="0"/>
          <w:numId w:val="30"/>
        </w:numPr>
      </w:pPr>
      <w:r>
        <w:rPr>
          <w:rStyle w:val="Strong"/>
        </w:rPr>
        <w:t>Preconditions</w:t>
      </w:r>
      <w:r>
        <w:t>: Administrator is logged in.</w:t>
      </w:r>
    </w:p>
    <w:p w:rsidR="00A3399B" w:rsidRDefault="00A3399B" w:rsidP="00620516">
      <w:pPr>
        <w:pStyle w:val="ListParagraph"/>
        <w:numPr>
          <w:ilvl w:val="0"/>
          <w:numId w:val="30"/>
        </w:numPr>
      </w:pPr>
      <w:r>
        <w:t>Main Flow</w:t>
      </w:r>
      <w:r>
        <w:t>:</w:t>
      </w:r>
    </w:p>
    <w:p w:rsidR="00596376" w:rsidRDefault="00596376" w:rsidP="00596376">
      <w:pPr>
        <w:pStyle w:val="ListParagraph"/>
        <w:numPr>
          <w:ilvl w:val="0"/>
          <w:numId w:val="31"/>
        </w:numPr>
      </w:pPr>
      <w:r>
        <w:t>Administrator navigates to the user management page.</w:t>
      </w:r>
    </w:p>
    <w:p w:rsidR="00596376" w:rsidRDefault="00596376" w:rsidP="00596376">
      <w:pPr>
        <w:pStyle w:val="ListParagraph"/>
        <w:numPr>
          <w:ilvl w:val="0"/>
          <w:numId w:val="31"/>
        </w:numPr>
      </w:pPr>
      <w:r>
        <w:t>Administrator adds/edits/deletes QA, RD, or PM users.</w:t>
      </w:r>
    </w:p>
    <w:p w:rsidR="00596376" w:rsidRDefault="00783F61" w:rsidP="00596376">
      <w:pPr>
        <w:pStyle w:val="ListParagraph"/>
        <w:numPr>
          <w:ilvl w:val="0"/>
          <w:numId w:val="32"/>
        </w:numPr>
      </w:pPr>
      <w:r>
        <w:rPr>
          <w:rStyle w:val="Strong"/>
        </w:rPr>
        <w:t>Post conditions</w:t>
      </w:r>
      <w:r w:rsidR="00596376">
        <w:t>: User list is updated as per administrator's actions.</w:t>
      </w:r>
    </w:p>
    <w:p w:rsidR="005C3A06" w:rsidRDefault="005C3A06" w:rsidP="005C3A06"/>
    <w:p w:rsidR="005C3A06" w:rsidRDefault="005C3A06" w:rsidP="005C3A06"/>
    <w:p w:rsidR="005C3A06" w:rsidRDefault="005C3A06" w:rsidP="005C3A06"/>
    <w:p w:rsidR="005C3A06" w:rsidRDefault="005C3A06">
      <w:pPr>
        <w:spacing w:after="200"/>
      </w:pPr>
      <w:r>
        <w:br w:type="page"/>
      </w:r>
    </w:p>
    <w:p w:rsidR="005C3A06" w:rsidRDefault="005C3A06" w:rsidP="005C3A06">
      <w:pPr>
        <w:pStyle w:val="Heading1"/>
      </w:pPr>
      <w:bookmarkStart w:id="14" w:name="_Toc170684948"/>
      <w:r>
        <w:lastRenderedPageBreak/>
        <w:t>Phase 2 Diagram.</w:t>
      </w:r>
      <w:bookmarkEnd w:id="14"/>
    </w:p>
    <w:p w:rsidR="005C3A06" w:rsidRPr="00620516" w:rsidRDefault="005274B3" w:rsidP="005C3A06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6985</wp:posOffset>
                </wp:positionV>
                <wp:extent cx="2085975" cy="14859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B3" w:rsidRPr="005274B3" w:rsidRDefault="005274B3" w:rsidP="005274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severity/priority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3" style="position:absolute;margin-left:162.1pt;margin-top:.55pt;width:164.25pt;height:1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" fillcolor="white [3201]" strokecolor="#34aba2 [3209]" strokeweight="2pt">
                <v:textbox>
                  <w:txbxContent>
                    <w:p w:rsidR="005274B3" w:rsidRPr="005274B3" w:rsidRDefault="005274B3" w:rsidP="005274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severity/priority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54610</wp:posOffset>
                </wp:positionV>
                <wp:extent cx="809625" cy="4667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B3" w:rsidRPr="005274B3" w:rsidRDefault="005274B3" w:rsidP="005274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4" style="position:absolute;margin-left:1.65pt;margin-top:4.3pt;width:63.75pt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" fillcolor="white [3201]" strokecolor="#34aba2 [3209]" strokeweight="2pt">
                <v:textbox>
                  <w:txbxContent>
                    <w:p w:rsidR="005274B3" w:rsidRPr="005274B3" w:rsidRDefault="005274B3" w:rsidP="005274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QA</w:t>
                      </w:r>
                    </w:p>
                  </w:txbxContent>
                </v:textbox>
              </v:rect>
            </w:pict>
          </mc:Fallback>
        </mc:AlternateContent>
      </w:r>
    </w:p>
    <w:p w:rsidR="00321820" w:rsidRDefault="00C0265F" w:rsidP="00532CE8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401954</wp:posOffset>
                </wp:positionH>
                <wp:positionV relativeFrom="paragraph">
                  <wp:posOffset>6596380</wp:posOffset>
                </wp:positionV>
                <wp:extent cx="2143125" cy="704850"/>
                <wp:effectExtent l="0" t="38100" r="47625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1FCFA" id="Straight Arrow Connector 65" o:spid="_x0000_s1026" type="#_x0000_t32" style="position:absolute;margin-left:31.65pt;margin-top:519.4pt;width:168.75pt;height:55.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" strokecolor="#0f0d29 [3200]" strokeweight="1pt">
                <v:stroke endarrow="block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6091555</wp:posOffset>
                </wp:positionV>
                <wp:extent cx="1504950" cy="11430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65F" w:rsidRPr="00C0265F" w:rsidRDefault="00C0265F" w:rsidP="00C026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Create Feature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4" o:spid="_x0000_s1035" style="position:absolute;margin-left:180.9pt;margin-top:479.65pt;width:118.5pt;height:9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" fillcolor="white [3201]" strokecolor="#34aba2 [3209]" strokeweight="2pt">
                <v:textbox>
                  <w:txbxContent>
                    <w:p w:rsidR="00C0265F" w:rsidRPr="00C0265F" w:rsidRDefault="00C0265F" w:rsidP="00C0265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Create Feature Request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7529830</wp:posOffset>
                </wp:positionV>
                <wp:extent cx="161925" cy="24765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3022D" id="Straight Connector 6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65pt,592.9pt" to="32.4pt,6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7539355</wp:posOffset>
                </wp:positionV>
                <wp:extent cx="219075" cy="1714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14A3F" id="Straight Connector 6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593.65pt" to="21.15pt,6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7101205</wp:posOffset>
                </wp:positionV>
                <wp:extent cx="514350" cy="762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9A25A" id="Straight Connector 6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559.15pt" to="43.65pt,5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6891655</wp:posOffset>
                </wp:positionV>
                <wp:extent cx="0" cy="6667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EC4C1" id="Straight Connector 6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15pt,542.65pt" to="21.15pt,5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6567805</wp:posOffset>
                </wp:positionV>
                <wp:extent cx="409575" cy="4000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3BEDBD" id="Oval 59" o:spid="_x0000_s1026" style="position:absolute;margin-left:6.9pt;margin-top:517.15pt;width:32.25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" fillcolor="#024f75 [3204]" strokecolor="#012639 [1604]" strokeweight="2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5777230</wp:posOffset>
                </wp:positionV>
                <wp:extent cx="1190625" cy="5905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65F" w:rsidRPr="00C0265F" w:rsidRDefault="00C0265F" w:rsidP="00C0265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6" style="position:absolute;margin-left:-26.85pt;margin-top:454.9pt;width:93.75pt;height:4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" fillcolor="white [3201]" strokecolor="#34aba2 [3209]" strokeweight="2pt">
                <v:textbox>
                  <w:txbxContent>
                    <w:p w:rsidR="00C0265F" w:rsidRPr="00C0265F" w:rsidRDefault="00C0265F" w:rsidP="00C0265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PM</w:t>
                      </w:r>
                    </w:p>
                  </w:txbxContent>
                </v:textbox>
              </v:rect>
            </w:pict>
          </mc:Fallback>
        </mc:AlternateContent>
      </w:r>
      <w:r w:rsidR="002624D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697229</wp:posOffset>
                </wp:positionH>
                <wp:positionV relativeFrom="paragraph">
                  <wp:posOffset>3900805</wp:posOffset>
                </wp:positionV>
                <wp:extent cx="2009775" cy="514350"/>
                <wp:effectExtent l="0" t="57150" r="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CBBD4" id="Straight Arrow Connector 57" o:spid="_x0000_s1026" type="#_x0000_t32" style="position:absolute;margin-left:54.9pt;margin-top:307.15pt;width:158.25pt;height:40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" strokecolor="#0f0d29 [3200]" strokeweight="1pt">
                <v:stroke endarrow="block"/>
              </v:shape>
            </w:pict>
          </mc:Fallback>
        </mc:AlternateContent>
      </w:r>
      <w:r w:rsidR="002624D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2449830</wp:posOffset>
                </wp:positionH>
                <wp:positionV relativeFrom="paragraph">
                  <wp:posOffset>3291204</wp:posOffset>
                </wp:positionV>
                <wp:extent cx="1381125" cy="11525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D5" w:rsidRPr="002624D5" w:rsidRDefault="002624D5" w:rsidP="002624D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Resolve Feature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37" style="position:absolute;margin-left:192.9pt;margin-top:259.15pt;width:108.75pt;height:90.7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" fillcolor="white [3201]" strokecolor="#34aba2 [3209]" strokeweight="2pt">
                <v:textbox>
                  <w:txbxContent>
                    <w:p w:rsidR="002624D5" w:rsidRPr="002624D5" w:rsidRDefault="002624D5" w:rsidP="002624D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Resolve Feature Request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24D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4939030</wp:posOffset>
                </wp:positionV>
                <wp:extent cx="142875" cy="32385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5FDA1" id="Straight Connector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388.9pt" to="41.4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" strokecolor="#024f75 [3204]" strokeweight="1pt"/>
            </w:pict>
          </mc:Fallback>
        </mc:AlternateContent>
      </w:r>
      <w:r w:rsidR="002624D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4958080</wp:posOffset>
                </wp:positionV>
                <wp:extent cx="295275" cy="2190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59A27" id="Straight Connector 5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390.4pt" to="30.9pt,4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" strokecolor="#024f75 [3204]" strokeweight="1pt"/>
            </w:pict>
          </mc:Fallback>
        </mc:AlternateContent>
      </w:r>
      <w:r w:rsidR="002624D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4500880</wp:posOffset>
                </wp:positionV>
                <wp:extent cx="742950" cy="190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BD2BE" id="Straight Connector 5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354.4pt" to="64.65pt,3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" strokecolor="#024f75 [3204]" strokeweight="1pt"/>
            </w:pict>
          </mc:Fallback>
        </mc:AlternateContent>
      </w:r>
      <w:r w:rsidR="002624D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4262755</wp:posOffset>
                </wp:positionV>
                <wp:extent cx="19050" cy="75247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31F5C" id="Straight Connector 5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335.65pt" to="31.65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" strokecolor="#024f75 [3204]" strokeweight="1pt"/>
            </w:pict>
          </mc:Fallback>
        </mc:AlternateContent>
      </w:r>
      <w:r w:rsidR="002624D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3796030</wp:posOffset>
                </wp:positionV>
                <wp:extent cx="533400" cy="51435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F956CA" id="Oval 51" o:spid="_x0000_s1026" style="position:absolute;margin-left:9.9pt;margin-top:298.9pt;width:42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" fillcolor="#024f75 [3204]" strokecolor="#012639 [1604]" strokeweight="2pt"/>
            </w:pict>
          </mc:Fallback>
        </mc:AlternateContent>
      </w:r>
      <w:r w:rsidR="002624D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3072130</wp:posOffset>
                </wp:positionV>
                <wp:extent cx="1238250" cy="5905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D5" w:rsidRPr="002624D5" w:rsidRDefault="002624D5" w:rsidP="002624D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8" style="position:absolute;margin-left:-18.6pt;margin-top:241.9pt;width:97.5pt;height:4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" fillcolor="white [3201]" strokecolor="#34aba2 [3209]" strokeweight="2pt">
                <v:textbox>
                  <w:txbxContent>
                    <w:p w:rsidR="002624D5" w:rsidRPr="002624D5" w:rsidRDefault="002624D5" w:rsidP="002624D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RD</w:t>
                      </w:r>
                    </w:p>
                  </w:txbxContent>
                </v:textbox>
              </v:rect>
            </w:pict>
          </mc:Fallback>
        </mc:AlternateContent>
      </w:r>
      <w:r w:rsidR="00EB00E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1319530</wp:posOffset>
                </wp:positionV>
                <wp:extent cx="2038350" cy="1352550"/>
                <wp:effectExtent l="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D039D" id="Straight Arrow Connector 49" o:spid="_x0000_s1026" type="#_x0000_t32" style="position:absolute;margin-left:45.15pt;margin-top:103.9pt;width:160.5pt;height:10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" strokecolor="#0f0d29 [3200]" strokeweight="1pt">
                <v:stroke endarrow="block"/>
              </v:shape>
            </w:pict>
          </mc:Fallback>
        </mc:AlternateContent>
      </w:r>
      <w:r w:rsidR="00EB00E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2297430</wp:posOffset>
                </wp:positionH>
                <wp:positionV relativeFrom="paragraph">
                  <wp:posOffset>2291080</wp:posOffset>
                </wp:positionV>
                <wp:extent cx="1695450" cy="8382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0E2" w:rsidRPr="00EB00E2" w:rsidRDefault="00EB00E2" w:rsidP="00EB00E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Resolve Test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9" style="position:absolute;margin-left:180.9pt;margin-top:180.4pt;width:133.5pt;height:6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" fillcolor="white [3201]" strokecolor="#34aba2 [3209]" strokeweight="2pt">
                <v:textbox>
                  <w:txbxContent>
                    <w:p w:rsidR="00EB00E2" w:rsidRPr="00EB00E2" w:rsidRDefault="00EB00E2" w:rsidP="00EB00E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Resolve Test Case</w:t>
                      </w:r>
                    </w:p>
                  </w:txbxContent>
                </v:textbox>
              </v:oval>
            </w:pict>
          </mc:Fallback>
        </mc:AlternateContent>
      </w:r>
      <w:r w:rsidR="005274B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1310005</wp:posOffset>
                </wp:positionV>
                <wp:extent cx="1962150" cy="466725"/>
                <wp:effectExtent l="0" t="0" r="7620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94C69" id="Straight Arrow Connector 47" o:spid="_x0000_s1026" type="#_x0000_t32" style="position:absolute;margin-left:44.4pt;margin-top:103.15pt;width:154.5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" strokecolor="#0f0d29 [3200]" strokeweight="1pt">
                <v:stroke endarrow="block"/>
              </v:shape>
            </w:pict>
          </mc:Fallback>
        </mc:AlternateContent>
      </w:r>
      <w:r w:rsidR="005274B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719455</wp:posOffset>
                </wp:positionV>
                <wp:extent cx="1828800" cy="609600"/>
                <wp:effectExtent l="0" t="38100" r="571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95CBB" id="Straight Arrow Connector 46" o:spid="_x0000_s1026" type="#_x0000_t32" style="position:absolute;margin-left:43.65pt;margin-top:56.65pt;width:2in;height:4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" strokecolor="#0f0d29 [3200]" strokeweight="1pt">
                <v:stroke endarrow="block"/>
              </v:shape>
            </w:pict>
          </mc:Fallback>
        </mc:AlternateContent>
      </w:r>
      <w:r w:rsidR="005274B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2202180</wp:posOffset>
                </wp:positionH>
                <wp:positionV relativeFrom="paragraph">
                  <wp:posOffset>1348105</wp:posOffset>
                </wp:positionV>
                <wp:extent cx="1762125" cy="8191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4B3" w:rsidRPr="005274B3" w:rsidRDefault="005274B3" w:rsidP="005274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Create Test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0" style="position:absolute;margin-left:173.4pt;margin-top:106.15pt;width:138.75pt;height:64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" fillcolor="white [3201]" strokecolor="#34aba2 [3209]" strokeweight="2pt">
                <v:textbox>
                  <w:txbxContent>
                    <w:p w:rsidR="005274B3" w:rsidRPr="005274B3" w:rsidRDefault="005274B3" w:rsidP="005274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Create Test Case</w:t>
                      </w:r>
                    </w:p>
                  </w:txbxContent>
                </v:textbox>
              </v:oval>
            </w:pict>
          </mc:Fallback>
        </mc:AlternateContent>
      </w:r>
      <w:r w:rsidR="005274B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1538605</wp:posOffset>
                </wp:positionV>
                <wp:extent cx="314325" cy="2667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7B34C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121.15pt" to="52.65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" strokecolor="#024f75 [3204]" strokeweight="1pt"/>
            </w:pict>
          </mc:Fallback>
        </mc:AlternateContent>
      </w:r>
      <w:r w:rsidR="005274B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1548130</wp:posOffset>
                </wp:positionV>
                <wp:extent cx="219075" cy="3619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A27EB" id="Straight Connector 4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21.9pt" to="28.6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" strokecolor="#024f75 [3204]" strokeweight="1pt"/>
            </w:pict>
          </mc:Fallback>
        </mc:AlternateContent>
      </w:r>
      <w:r w:rsidR="005274B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1224280</wp:posOffset>
                </wp:positionV>
                <wp:extent cx="590550" cy="666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D4226" id="Straight Connector 4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96.4pt" to="57.9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" strokecolor="#024f75 [3204]" strokeweight="1pt"/>
            </w:pict>
          </mc:Fallback>
        </mc:AlternateContent>
      </w:r>
      <w:r w:rsidR="005274B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957580</wp:posOffset>
                </wp:positionV>
                <wp:extent cx="38100" cy="6572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84478" id="Straight Connector 40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75.4pt" to="34.6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" strokecolor="#024f75 [3204]" strokeweight="1pt"/>
            </w:pict>
          </mc:Fallback>
        </mc:AlternateContent>
      </w:r>
      <w:r w:rsidR="005274B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490855</wp:posOffset>
                </wp:positionV>
                <wp:extent cx="666750" cy="56197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E4E10" id="Oval 39" o:spid="_x0000_s1026" style="position:absolute;margin-left:7.65pt;margin-top:38.65pt;width:52.5pt;height:4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" fillcolor="#024f75 [3204]" strokecolor="#012639 [1604]" strokeweight="2pt"/>
            </w:pict>
          </mc:Fallback>
        </mc:AlternateContent>
      </w:r>
    </w:p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Pr="00321820" w:rsidRDefault="00321820" w:rsidP="00321820"/>
    <w:p w:rsidR="00321820" w:rsidRDefault="00321820" w:rsidP="00321820"/>
    <w:p w:rsidR="00321820" w:rsidRDefault="00321820" w:rsidP="00321820">
      <w:pPr>
        <w:tabs>
          <w:tab w:val="left" w:pos="4155"/>
        </w:tabs>
      </w:pPr>
      <w:r>
        <w:tab/>
      </w:r>
    </w:p>
    <w:p w:rsidR="00321820" w:rsidRDefault="0061600A">
      <w:pPr>
        <w:spacing w:after="200"/>
      </w:pPr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1729740</wp:posOffset>
                </wp:positionV>
                <wp:extent cx="2533650" cy="400050"/>
                <wp:effectExtent l="0" t="57150" r="190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C99C0" id="Straight Arrow Connector 73" o:spid="_x0000_s1026" type="#_x0000_t32" style="position:absolute;margin-left:52.65pt;margin-top:136.2pt;width:199.5pt;height:3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" strokecolor="#0f0d29 [3200]" strokeweight="1pt">
                <v:stroke endarrow="block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872490</wp:posOffset>
                </wp:positionV>
                <wp:extent cx="2276475" cy="148590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0A" w:rsidRPr="0061600A" w:rsidRDefault="0061600A" w:rsidP="006160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41" style="position:absolute;margin-left:223.65pt;margin-top:68.7pt;width:179.25pt;height:11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" fillcolor="white [3201]" strokecolor="#34aba2 [3209]" strokeweight="2pt">
                <v:textbox>
                  <w:txbxContent>
                    <w:p w:rsidR="0061600A" w:rsidRPr="0061600A" w:rsidRDefault="0061600A" w:rsidP="006160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Manage 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1948815</wp:posOffset>
                </wp:positionV>
                <wp:extent cx="476250" cy="9525"/>
                <wp:effectExtent l="0" t="0" r="19050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E960D" id="Straight Connector 71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153.45pt" to="69.9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2415540</wp:posOffset>
                </wp:positionV>
                <wp:extent cx="276225" cy="3524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CA6E2" id="Straight Connector 7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190.2pt" to="69.1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2406015</wp:posOffset>
                </wp:positionV>
                <wp:extent cx="476250" cy="2571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803EE" id="Straight Connector 6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189.45pt" to="46.65pt,2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1520190</wp:posOffset>
                </wp:positionV>
                <wp:extent cx="19050" cy="8858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0EBEA" id="Straight Connector 6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19.7pt" to="48.1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" strokecolor="#024f75 [3204]" strokeweight="1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1053465</wp:posOffset>
                </wp:positionV>
                <wp:extent cx="609600" cy="5238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29308" id="Oval 67" o:spid="_x0000_s1026" style="position:absolute;margin-left:25.65pt;margin-top:82.95pt;width:48pt;height:41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" fillcolor="#024f75 [3204]" strokecolor="#012639 [1604]" strokeweight="2pt"/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291465</wp:posOffset>
                </wp:positionV>
                <wp:extent cx="1466850" cy="5619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00A" w:rsidRPr="0061600A" w:rsidRDefault="0061600A" w:rsidP="0061600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Administrators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6" o:spid="_x0000_s1042" style="position:absolute;margin-left:-5.1pt;margin-top:22.95pt;width:115.5pt;height:44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" fillcolor="white [3201]" strokecolor="#34aba2 [3209]" strokeweight="2pt">
                <v:textbox>
                  <w:txbxContent>
                    <w:p w:rsidR="0061600A" w:rsidRPr="0061600A" w:rsidRDefault="0061600A" w:rsidP="0061600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Administrators</w:t>
                      </w:r>
                    </w:p>
                  </w:txbxContent>
                </v:textbox>
              </v:rect>
            </w:pict>
          </mc:Fallback>
        </mc:AlternateContent>
      </w:r>
      <w:r w:rsidR="00321820">
        <w:br w:type="page"/>
      </w:r>
    </w:p>
    <w:p w:rsidR="00532CE8" w:rsidRPr="00321820" w:rsidRDefault="00532CE8" w:rsidP="00321820">
      <w:pPr>
        <w:tabs>
          <w:tab w:val="left" w:pos="4155"/>
        </w:tabs>
      </w:pPr>
    </w:p>
    <w:sectPr w:rsidR="00532CE8" w:rsidRPr="00321820" w:rsidSect="00DF027C">
      <w:headerReference w:type="default" r:id="rId12"/>
      <w:footerReference w:type="default" r:id="rId13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6EB" w:rsidRDefault="00F946EB">
      <w:r>
        <w:separator/>
      </w:r>
    </w:p>
    <w:p w:rsidR="00F946EB" w:rsidRDefault="00F946EB"/>
  </w:endnote>
  <w:endnote w:type="continuationSeparator" w:id="0">
    <w:p w:rsidR="00F946EB" w:rsidRDefault="00F946EB">
      <w:r>
        <w:continuationSeparator/>
      </w:r>
    </w:p>
    <w:p w:rsidR="00F946EB" w:rsidRDefault="00F94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13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6EB" w:rsidRDefault="00F946EB">
      <w:r>
        <w:separator/>
      </w:r>
    </w:p>
    <w:p w:rsidR="00F946EB" w:rsidRDefault="00F946EB"/>
  </w:footnote>
  <w:footnote w:type="continuationSeparator" w:id="0">
    <w:p w:rsidR="00F946EB" w:rsidRDefault="00F946EB">
      <w:r>
        <w:continuationSeparator/>
      </w:r>
    </w:p>
    <w:p w:rsidR="00F946EB" w:rsidRDefault="00F946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C3A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E7EB8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E40969"/>
    <w:multiLevelType w:val="hybridMultilevel"/>
    <w:tmpl w:val="6A10782C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D191A"/>
    <w:multiLevelType w:val="hybridMultilevel"/>
    <w:tmpl w:val="45C291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E611A"/>
    <w:multiLevelType w:val="hybridMultilevel"/>
    <w:tmpl w:val="33326E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54416"/>
    <w:multiLevelType w:val="hybridMultilevel"/>
    <w:tmpl w:val="8AF8B2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02D45"/>
    <w:multiLevelType w:val="hybridMultilevel"/>
    <w:tmpl w:val="F0DE32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D3FA1"/>
    <w:multiLevelType w:val="hybridMultilevel"/>
    <w:tmpl w:val="69B26AE8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183A39"/>
    <w:multiLevelType w:val="hybridMultilevel"/>
    <w:tmpl w:val="9F8E7542"/>
    <w:lvl w:ilvl="0" w:tplc="1C09000F">
      <w:start w:val="1"/>
      <w:numFmt w:val="decimal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851169F"/>
    <w:multiLevelType w:val="hybridMultilevel"/>
    <w:tmpl w:val="1F902646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F0F3934"/>
    <w:multiLevelType w:val="hybridMultilevel"/>
    <w:tmpl w:val="96885340"/>
    <w:lvl w:ilvl="0" w:tplc="1C09000F">
      <w:start w:val="1"/>
      <w:numFmt w:val="decimal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173B62"/>
    <w:multiLevelType w:val="hybridMultilevel"/>
    <w:tmpl w:val="E08AAC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E05C2"/>
    <w:multiLevelType w:val="hybridMultilevel"/>
    <w:tmpl w:val="85BE4F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6768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B5D381C"/>
    <w:multiLevelType w:val="hybridMultilevel"/>
    <w:tmpl w:val="8E0E36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E59F7"/>
    <w:multiLevelType w:val="hybridMultilevel"/>
    <w:tmpl w:val="5BF09B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46A85"/>
    <w:multiLevelType w:val="hybridMultilevel"/>
    <w:tmpl w:val="60A652D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7443AF"/>
    <w:multiLevelType w:val="hybridMultilevel"/>
    <w:tmpl w:val="91BC70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461DF"/>
    <w:multiLevelType w:val="hybridMultilevel"/>
    <w:tmpl w:val="FFCCC5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D67EB"/>
    <w:multiLevelType w:val="multilevel"/>
    <w:tmpl w:val="F09AE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98347A"/>
    <w:multiLevelType w:val="hybridMultilevel"/>
    <w:tmpl w:val="DF8A51B8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D713A4"/>
    <w:multiLevelType w:val="hybridMultilevel"/>
    <w:tmpl w:val="43C2D6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D2C56"/>
    <w:multiLevelType w:val="hybridMultilevel"/>
    <w:tmpl w:val="5AF003E6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0C428CA"/>
    <w:multiLevelType w:val="hybridMultilevel"/>
    <w:tmpl w:val="0DFCE32C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5E748D1"/>
    <w:multiLevelType w:val="hybridMultilevel"/>
    <w:tmpl w:val="705871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9347B"/>
    <w:multiLevelType w:val="hybridMultilevel"/>
    <w:tmpl w:val="122A36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31D2F"/>
    <w:multiLevelType w:val="hybridMultilevel"/>
    <w:tmpl w:val="4B427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C4A78"/>
    <w:multiLevelType w:val="hybridMultilevel"/>
    <w:tmpl w:val="5BCC1B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A45A5"/>
    <w:multiLevelType w:val="hybridMultilevel"/>
    <w:tmpl w:val="23D4C36E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CC4C4E"/>
    <w:multiLevelType w:val="hybridMultilevel"/>
    <w:tmpl w:val="7EB42D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C1197"/>
    <w:multiLevelType w:val="hybridMultilevel"/>
    <w:tmpl w:val="0BBA559E"/>
    <w:lvl w:ilvl="0" w:tplc="1C09000F">
      <w:start w:val="1"/>
      <w:numFmt w:val="decimal"/>
      <w:lvlText w:val="%1."/>
      <w:lvlJc w:val="left"/>
      <w:pPr>
        <w:ind w:left="2160" w:hanging="360"/>
      </w:pPr>
    </w:lvl>
    <w:lvl w:ilvl="1" w:tplc="1C090019" w:tentative="1">
      <w:start w:val="1"/>
      <w:numFmt w:val="lowerLetter"/>
      <w:lvlText w:val="%2."/>
      <w:lvlJc w:val="left"/>
      <w:pPr>
        <w:ind w:left="2880" w:hanging="360"/>
      </w:pPr>
    </w:lvl>
    <w:lvl w:ilvl="2" w:tplc="1C09001B" w:tentative="1">
      <w:start w:val="1"/>
      <w:numFmt w:val="lowerRoman"/>
      <w:lvlText w:val="%3."/>
      <w:lvlJc w:val="right"/>
      <w:pPr>
        <w:ind w:left="3600" w:hanging="180"/>
      </w:pPr>
    </w:lvl>
    <w:lvl w:ilvl="3" w:tplc="1C09000F" w:tentative="1">
      <w:start w:val="1"/>
      <w:numFmt w:val="decimal"/>
      <w:lvlText w:val="%4."/>
      <w:lvlJc w:val="left"/>
      <w:pPr>
        <w:ind w:left="4320" w:hanging="360"/>
      </w:pPr>
    </w:lvl>
    <w:lvl w:ilvl="4" w:tplc="1C090019" w:tentative="1">
      <w:start w:val="1"/>
      <w:numFmt w:val="lowerLetter"/>
      <w:lvlText w:val="%5."/>
      <w:lvlJc w:val="left"/>
      <w:pPr>
        <w:ind w:left="5040" w:hanging="360"/>
      </w:pPr>
    </w:lvl>
    <w:lvl w:ilvl="5" w:tplc="1C09001B" w:tentative="1">
      <w:start w:val="1"/>
      <w:numFmt w:val="lowerRoman"/>
      <w:lvlText w:val="%6."/>
      <w:lvlJc w:val="right"/>
      <w:pPr>
        <w:ind w:left="5760" w:hanging="180"/>
      </w:pPr>
    </w:lvl>
    <w:lvl w:ilvl="6" w:tplc="1C09000F" w:tentative="1">
      <w:start w:val="1"/>
      <w:numFmt w:val="decimal"/>
      <w:lvlText w:val="%7."/>
      <w:lvlJc w:val="left"/>
      <w:pPr>
        <w:ind w:left="6480" w:hanging="360"/>
      </w:pPr>
    </w:lvl>
    <w:lvl w:ilvl="7" w:tplc="1C090019" w:tentative="1">
      <w:start w:val="1"/>
      <w:numFmt w:val="lowerLetter"/>
      <w:lvlText w:val="%8."/>
      <w:lvlJc w:val="left"/>
      <w:pPr>
        <w:ind w:left="7200" w:hanging="360"/>
      </w:pPr>
    </w:lvl>
    <w:lvl w:ilvl="8" w:tplc="1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A002C14"/>
    <w:multiLevelType w:val="hybridMultilevel"/>
    <w:tmpl w:val="79901B5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"/>
  </w:num>
  <w:num w:numId="5">
    <w:abstractNumId w:val="0"/>
  </w:num>
  <w:num w:numId="6">
    <w:abstractNumId w:val="19"/>
  </w:num>
  <w:num w:numId="7">
    <w:abstractNumId w:val="17"/>
  </w:num>
  <w:num w:numId="8">
    <w:abstractNumId w:val="27"/>
  </w:num>
  <w:num w:numId="9">
    <w:abstractNumId w:val="15"/>
  </w:num>
  <w:num w:numId="10">
    <w:abstractNumId w:val="12"/>
  </w:num>
  <w:num w:numId="11">
    <w:abstractNumId w:val="14"/>
  </w:num>
  <w:num w:numId="12">
    <w:abstractNumId w:val="2"/>
  </w:num>
  <w:num w:numId="13">
    <w:abstractNumId w:val="7"/>
  </w:num>
  <w:num w:numId="14">
    <w:abstractNumId w:val="24"/>
  </w:num>
  <w:num w:numId="15">
    <w:abstractNumId w:val="20"/>
  </w:num>
  <w:num w:numId="16">
    <w:abstractNumId w:val="18"/>
  </w:num>
  <w:num w:numId="17">
    <w:abstractNumId w:val="31"/>
  </w:num>
  <w:num w:numId="18">
    <w:abstractNumId w:val="21"/>
  </w:num>
  <w:num w:numId="19">
    <w:abstractNumId w:val="22"/>
  </w:num>
  <w:num w:numId="20">
    <w:abstractNumId w:val="4"/>
  </w:num>
  <w:num w:numId="21">
    <w:abstractNumId w:val="28"/>
  </w:num>
  <w:num w:numId="22">
    <w:abstractNumId w:val="25"/>
  </w:num>
  <w:num w:numId="23">
    <w:abstractNumId w:val="10"/>
  </w:num>
  <w:num w:numId="24">
    <w:abstractNumId w:val="26"/>
  </w:num>
  <w:num w:numId="25">
    <w:abstractNumId w:val="9"/>
  </w:num>
  <w:num w:numId="26">
    <w:abstractNumId w:val="11"/>
  </w:num>
  <w:num w:numId="27">
    <w:abstractNumId w:val="30"/>
  </w:num>
  <w:num w:numId="28">
    <w:abstractNumId w:val="5"/>
  </w:num>
  <w:num w:numId="29">
    <w:abstractNumId w:val="8"/>
  </w:num>
  <w:num w:numId="30">
    <w:abstractNumId w:val="29"/>
  </w:num>
  <w:num w:numId="31">
    <w:abstractNumId w:val="2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94"/>
    <w:rsid w:val="000222A5"/>
    <w:rsid w:val="0002482E"/>
    <w:rsid w:val="000316AB"/>
    <w:rsid w:val="00050324"/>
    <w:rsid w:val="000A0150"/>
    <w:rsid w:val="000D5472"/>
    <w:rsid w:val="000E63C9"/>
    <w:rsid w:val="000F3F06"/>
    <w:rsid w:val="00130E9D"/>
    <w:rsid w:val="00150A6D"/>
    <w:rsid w:val="00185B35"/>
    <w:rsid w:val="001F2BC8"/>
    <w:rsid w:val="001F5F6B"/>
    <w:rsid w:val="002340FA"/>
    <w:rsid w:val="00243EBC"/>
    <w:rsid w:val="00246A35"/>
    <w:rsid w:val="002624D5"/>
    <w:rsid w:val="00284348"/>
    <w:rsid w:val="00291D71"/>
    <w:rsid w:val="002A4DA8"/>
    <w:rsid w:val="002F51F5"/>
    <w:rsid w:val="0030213B"/>
    <w:rsid w:val="00312137"/>
    <w:rsid w:val="00321820"/>
    <w:rsid w:val="00330359"/>
    <w:rsid w:val="0033762F"/>
    <w:rsid w:val="003659E6"/>
    <w:rsid w:val="00366C7E"/>
    <w:rsid w:val="00384456"/>
    <w:rsid w:val="00384EA3"/>
    <w:rsid w:val="003A39A1"/>
    <w:rsid w:val="003C2191"/>
    <w:rsid w:val="003D3863"/>
    <w:rsid w:val="003F0F11"/>
    <w:rsid w:val="004110DE"/>
    <w:rsid w:val="0044085A"/>
    <w:rsid w:val="004711CA"/>
    <w:rsid w:val="004A2F2D"/>
    <w:rsid w:val="004B21A5"/>
    <w:rsid w:val="005037F0"/>
    <w:rsid w:val="00516A86"/>
    <w:rsid w:val="005251B6"/>
    <w:rsid w:val="005274B3"/>
    <w:rsid w:val="005275F6"/>
    <w:rsid w:val="00532CE8"/>
    <w:rsid w:val="00547EF8"/>
    <w:rsid w:val="00550094"/>
    <w:rsid w:val="00572102"/>
    <w:rsid w:val="00596376"/>
    <w:rsid w:val="005C3A06"/>
    <w:rsid w:val="005F1BB0"/>
    <w:rsid w:val="0061600A"/>
    <w:rsid w:val="00620516"/>
    <w:rsid w:val="00636DEA"/>
    <w:rsid w:val="00656C4D"/>
    <w:rsid w:val="006C21AE"/>
    <w:rsid w:val="006E4A99"/>
    <w:rsid w:val="006E5716"/>
    <w:rsid w:val="00706D2F"/>
    <w:rsid w:val="00717649"/>
    <w:rsid w:val="007302B3"/>
    <w:rsid w:val="00730733"/>
    <w:rsid w:val="00730E3A"/>
    <w:rsid w:val="00736AAF"/>
    <w:rsid w:val="00765B2A"/>
    <w:rsid w:val="00765C49"/>
    <w:rsid w:val="00783A34"/>
    <w:rsid w:val="00783F61"/>
    <w:rsid w:val="00786B19"/>
    <w:rsid w:val="007C6B52"/>
    <w:rsid w:val="007D16C5"/>
    <w:rsid w:val="00800190"/>
    <w:rsid w:val="00854D9C"/>
    <w:rsid w:val="00862FE4"/>
    <w:rsid w:val="0086389A"/>
    <w:rsid w:val="0087605E"/>
    <w:rsid w:val="008B1FEE"/>
    <w:rsid w:val="008D77E4"/>
    <w:rsid w:val="00903C32"/>
    <w:rsid w:val="00916B16"/>
    <w:rsid w:val="009173B9"/>
    <w:rsid w:val="0093335D"/>
    <w:rsid w:val="0093613E"/>
    <w:rsid w:val="00943026"/>
    <w:rsid w:val="00966B81"/>
    <w:rsid w:val="009C5CFA"/>
    <w:rsid w:val="009C7720"/>
    <w:rsid w:val="00A23AFA"/>
    <w:rsid w:val="00A31B3E"/>
    <w:rsid w:val="00A3399B"/>
    <w:rsid w:val="00A532F3"/>
    <w:rsid w:val="00A65B88"/>
    <w:rsid w:val="00A8489E"/>
    <w:rsid w:val="00AC29F3"/>
    <w:rsid w:val="00B0355F"/>
    <w:rsid w:val="00B231E5"/>
    <w:rsid w:val="00B553B5"/>
    <w:rsid w:val="00B5649A"/>
    <w:rsid w:val="00B67645"/>
    <w:rsid w:val="00B72F85"/>
    <w:rsid w:val="00C0265F"/>
    <w:rsid w:val="00C02B87"/>
    <w:rsid w:val="00C03F83"/>
    <w:rsid w:val="00C4086D"/>
    <w:rsid w:val="00CA1896"/>
    <w:rsid w:val="00CB5B28"/>
    <w:rsid w:val="00CF5371"/>
    <w:rsid w:val="00D0323A"/>
    <w:rsid w:val="00D0559F"/>
    <w:rsid w:val="00D077E9"/>
    <w:rsid w:val="00D24FA7"/>
    <w:rsid w:val="00D42CB7"/>
    <w:rsid w:val="00D5413D"/>
    <w:rsid w:val="00D570A9"/>
    <w:rsid w:val="00D70D02"/>
    <w:rsid w:val="00D770C7"/>
    <w:rsid w:val="00D86945"/>
    <w:rsid w:val="00D90290"/>
    <w:rsid w:val="00DA7F29"/>
    <w:rsid w:val="00DB7C99"/>
    <w:rsid w:val="00DC2270"/>
    <w:rsid w:val="00DD152F"/>
    <w:rsid w:val="00DE213F"/>
    <w:rsid w:val="00DF027C"/>
    <w:rsid w:val="00E00A32"/>
    <w:rsid w:val="00E22ACD"/>
    <w:rsid w:val="00E34B62"/>
    <w:rsid w:val="00E547E3"/>
    <w:rsid w:val="00E562AD"/>
    <w:rsid w:val="00E620B0"/>
    <w:rsid w:val="00E767D9"/>
    <w:rsid w:val="00E81B40"/>
    <w:rsid w:val="00EA7E5B"/>
    <w:rsid w:val="00EB00E2"/>
    <w:rsid w:val="00EE26AE"/>
    <w:rsid w:val="00EE5176"/>
    <w:rsid w:val="00EF555B"/>
    <w:rsid w:val="00F027BB"/>
    <w:rsid w:val="00F0567F"/>
    <w:rsid w:val="00F11DCF"/>
    <w:rsid w:val="00F162EA"/>
    <w:rsid w:val="00F52D27"/>
    <w:rsid w:val="00F60A14"/>
    <w:rsid w:val="00F83527"/>
    <w:rsid w:val="00F87756"/>
    <w:rsid w:val="00F946EB"/>
    <w:rsid w:val="00FD583F"/>
    <w:rsid w:val="00FD7488"/>
    <w:rsid w:val="00FF06E0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CD6EBA"/>
  <w15:docId w15:val="{C54323A2-DBC2-48CA-8890-2653B14D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854D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553B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ListParagraph">
    <w:name w:val="List Paragraph"/>
    <w:basedOn w:val="Normal"/>
    <w:uiPriority w:val="34"/>
    <w:unhideWhenUsed/>
    <w:qFormat/>
    <w:rsid w:val="0071764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764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5"/>
    <w:rsid w:val="00854D9C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E767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67D9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E767D9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Cr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7E4734CE294217935006239D1D2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71E26-613A-45B5-813E-5680627EAEDF}"/>
      </w:docPartPr>
      <w:docPartBody>
        <w:p w:rsidR="006B5A15" w:rsidRDefault="00E4732C">
          <w:pPr>
            <w:pStyle w:val="977E4734CE294217935006239D1D282E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June 30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401AB9BB17F4897A6C444B9258A4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F9FD6-6A4A-4698-8A8B-7565A4F8F322}"/>
      </w:docPartPr>
      <w:docPartBody>
        <w:p w:rsidR="006B5A15" w:rsidRDefault="00E4732C">
          <w:pPr>
            <w:pStyle w:val="4401AB9BB17F4897A6C444B9258A47FB"/>
          </w:pPr>
          <w:r>
            <w:t>COMPANY NAME</w:t>
          </w:r>
        </w:p>
      </w:docPartBody>
    </w:docPart>
    <w:docPart>
      <w:docPartPr>
        <w:name w:val="90FAB6D563864CA8AB12622994648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27DEC-4B01-43E7-9539-B5090AB66B55}"/>
      </w:docPartPr>
      <w:docPartBody>
        <w:p w:rsidR="006B5A15" w:rsidRDefault="00E4732C">
          <w:pPr>
            <w:pStyle w:val="90FAB6D563864CA8AB126229946489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2C"/>
    <w:rsid w:val="006B5A15"/>
    <w:rsid w:val="00AC6A32"/>
    <w:rsid w:val="00E4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977E4734CE294217935006239D1D282E">
    <w:name w:val="977E4734CE294217935006239D1D282E"/>
  </w:style>
  <w:style w:type="paragraph" w:customStyle="1" w:styleId="4401AB9BB17F4897A6C444B9258A47FB">
    <w:name w:val="4401AB9BB17F4897A6C444B9258A47FB"/>
  </w:style>
  <w:style w:type="paragraph" w:customStyle="1" w:styleId="90FAB6D563864CA8AB1262299464890E">
    <w:name w:val="90FAB6D563864CA8AB1262299464890E"/>
  </w:style>
  <w:style w:type="paragraph" w:customStyle="1" w:styleId="C63163D179884C18BE015ADC67A1024B">
    <w:name w:val="C63163D179884C18BE015ADC67A1024B"/>
  </w:style>
  <w:style w:type="paragraph" w:customStyle="1" w:styleId="3ADCBF9184CD41C1A2E4FB04842427C5">
    <w:name w:val="3ADCBF9184CD41C1A2E4FB04842427C5"/>
  </w:style>
  <w:style w:type="paragraph" w:customStyle="1" w:styleId="A17C59A4E5B040379C4561812FABE6EB">
    <w:name w:val="A17C59A4E5B040379C4561812FABE6EB"/>
  </w:style>
  <w:style w:type="paragraph" w:customStyle="1" w:styleId="250C50ECECF14D2AAE4EF1C46A1756A4">
    <w:name w:val="250C50ECECF14D2AAE4EF1C46A1756A4"/>
  </w:style>
  <w:style w:type="paragraph" w:customStyle="1" w:styleId="6C12E8C3337E4E44A51557735A9121A7">
    <w:name w:val="6C12E8C3337E4E44A51557735A9121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Albert Michael Ludick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B0DCF-3296-49A7-8C0E-B0A64BCE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Metro report.dotx</Template>
  <TotalTime>59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CriCri Ludick</dc:creator>
  <cp:keywords/>
  <cp:lastModifiedBy>CriCri Ludick</cp:lastModifiedBy>
  <cp:revision>64</cp:revision>
  <cp:lastPrinted>2024-06-30T22:08:00Z</cp:lastPrinted>
  <dcterms:created xsi:type="dcterms:W3CDTF">2024-06-30T21:09:00Z</dcterms:created>
  <dcterms:modified xsi:type="dcterms:W3CDTF">2024-06-30T22:09:00Z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